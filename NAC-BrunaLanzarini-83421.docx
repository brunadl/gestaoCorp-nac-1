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74B28" w14:textId="0C87E4F4" w:rsidR="00201215" w:rsidRDefault="00201215" w:rsidP="00820899">
      <w:pPr>
        <w:jc w:val="both"/>
        <w:rPr>
          <w:rFonts w:ascii="Verdana" w:hAnsi="Verdana"/>
          <w:sz w:val="20"/>
          <w:szCs w:val="20"/>
        </w:rPr>
      </w:pPr>
      <w:r w:rsidRPr="00201215">
        <w:rPr>
          <w:rFonts w:ascii="Verdana" w:hAnsi="Verdana"/>
          <w:b/>
          <w:bCs/>
          <w:sz w:val="20"/>
          <w:szCs w:val="20"/>
        </w:rPr>
        <w:t>ALUNA:</w:t>
      </w:r>
      <w:r>
        <w:rPr>
          <w:rFonts w:ascii="Verdana" w:hAnsi="Verdana"/>
          <w:sz w:val="20"/>
          <w:szCs w:val="20"/>
        </w:rPr>
        <w:t xml:space="preserve"> Bruna </w:t>
      </w:r>
      <w:proofErr w:type="spellStart"/>
      <w:r>
        <w:rPr>
          <w:rFonts w:ascii="Verdana" w:hAnsi="Verdana"/>
          <w:sz w:val="20"/>
          <w:szCs w:val="20"/>
        </w:rPr>
        <w:t>Lanzarini</w:t>
      </w:r>
      <w:proofErr w:type="spellEnd"/>
    </w:p>
    <w:p w14:paraId="546719FD" w14:textId="6907E335" w:rsidR="00201215" w:rsidRDefault="00201215" w:rsidP="00820899">
      <w:pPr>
        <w:jc w:val="both"/>
        <w:rPr>
          <w:rFonts w:ascii="Verdana" w:hAnsi="Verdana"/>
          <w:sz w:val="20"/>
          <w:szCs w:val="20"/>
        </w:rPr>
      </w:pPr>
      <w:r w:rsidRPr="00201215">
        <w:rPr>
          <w:rFonts w:ascii="Verdana" w:hAnsi="Verdana"/>
          <w:b/>
          <w:bCs/>
          <w:sz w:val="20"/>
          <w:szCs w:val="20"/>
        </w:rPr>
        <w:t>RM:</w:t>
      </w:r>
      <w:r>
        <w:rPr>
          <w:rFonts w:ascii="Verdana" w:hAnsi="Verdana"/>
          <w:sz w:val="20"/>
          <w:szCs w:val="20"/>
        </w:rPr>
        <w:t xml:space="preserve"> 83421</w:t>
      </w:r>
    </w:p>
    <w:p w14:paraId="1AE59BE2" w14:textId="77777777" w:rsidR="00201215" w:rsidRDefault="00201215" w:rsidP="00820899">
      <w:pPr>
        <w:jc w:val="both"/>
        <w:rPr>
          <w:rFonts w:ascii="Verdana" w:hAnsi="Verdana"/>
          <w:sz w:val="20"/>
          <w:szCs w:val="20"/>
        </w:rPr>
      </w:pPr>
    </w:p>
    <w:p w14:paraId="59A8B31D" w14:textId="19CAFA00" w:rsidR="00820899" w:rsidRDefault="00820899" w:rsidP="00820899">
      <w:pPr>
        <w:jc w:val="both"/>
        <w:rPr>
          <w:rFonts w:ascii="Verdana" w:hAnsi="Verdana"/>
          <w:sz w:val="20"/>
          <w:szCs w:val="20"/>
        </w:rPr>
      </w:pPr>
      <w:r>
        <w:rPr>
          <w:rFonts w:ascii="Verdana" w:hAnsi="Verdana"/>
          <w:sz w:val="20"/>
          <w:szCs w:val="20"/>
        </w:rPr>
        <w:t xml:space="preserve">Esta tarefa </w:t>
      </w:r>
      <w:r w:rsidRPr="00597A39">
        <w:rPr>
          <w:rFonts w:ascii="Verdana" w:hAnsi="Verdana"/>
          <w:sz w:val="20"/>
          <w:szCs w:val="20"/>
        </w:rPr>
        <w:t>de</w:t>
      </w:r>
      <w:r>
        <w:rPr>
          <w:rFonts w:ascii="Verdana" w:hAnsi="Verdana"/>
          <w:sz w:val="20"/>
          <w:szCs w:val="20"/>
        </w:rPr>
        <w:t>ve</w:t>
      </w:r>
      <w:r w:rsidRPr="00597A39">
        <w:rPr>
          <w:rFonts w:ascii="Verdana" w:hAnsi="Verdana"/>
          <w:sz w:val="20"/>
          <w:szCs w:val="20"/>
        </w:rPr>
        <w:t xml:space="preserve">rá ser feita </w:t>
      </w:r>
      <w:r w:rsidR="000E5299" w:rsidRPr="000E5299">
        <w:rPr>
          <w:rFonts w:ascii="Verdana" w:hAnsi="Verdana"/>
          <w:sz w:val="20"/>
          <w:szCs w:val="20"/>
          <w:highlight w:val="yellow"/>
        </w:rPr>
        <w:t>INDIVIDUALMENTE</w:t>
      </w:r>
      <w:r>
        <w:rPr>
          <w:rFonts w:ascii="Verdana" w:hAnsi="Verdana"/>
          <w:sz w:val="20"/>
          <w:szCs w:val="20"/>
        </w:rPr>
        <w:t>. P</w:t>
      </w:r>
      <w:r w:rsidRPr="00597A39">
        <w:rPr>
          <w:rFonts w:ascii="Verdana" w:hAnsi="Verdana"/>
          <w:sz w:val="20"/>
          <w:szCs w:val="20"/>
        </w:rPr>
        <w:t>ost</w:t>
      </w:r>
      <w:r>
        <w:rPr>
          <w:rFonts w:ascii="Verdana" w:hAnsi="Verdana"/>
          <w:sz w:val="20"/>
          <w:szCs w:val="20"/>
        </w:rPr>
        <w:t>e</w:t>
      </w:r>
      <w:r w:rsidRPr="00597A39">
        <w:rPr>
          <w:rFonts w:ascii="Verdana" w:hAnsi="Verdana"/>
          <w:sz w:val="20"/>
          <w:szCs w:val="20"/>
        </w:rPr>
        <w:t xml:space="preserve"> o </w:t>
      </w:r>
      <w:r>
        <w:rPr>
          <w:rFonts w:ascii="Verdana" w:hAnsi="Verdana"/>
          <w:sz w:val="20"/>
          <w:szCs w:val="20"/>
        </w:rPr>
        <w:t>arquivo com as</w:t>
      </w:r>
      <w:r w:rsidR="00AD0E64">
        <w:rPr>
          <w:rFonts w:ascii="Verdana" w:hAnsi="Verdana"/>
          <w:sz w:val="20"/>
          <w:szCs w:val="20"/>
        </w:rPr>
        <w:t xml:space="preserve"> suas</w:t>
      </w:r>
      <w:r>
        <w:rPr>
          <w:rFonts w:ascii="Verdana" w:hAnsi="Verdana"/>
          <w:sz w:val="20"/>
          <w:szCs w:val="20"/>
        </w:rPr>
        <w:t xml:space="preserve"> respostas </w:t>
      </w:r>
      <w:r w:rsidR="00AD0E64">
        <w:rPr>
          <w:rFonts w:ascii="Verdana" w:hAnsi="Verdana"/>
          <w:sz w:val="20"/>
          <w:szCs w:val="20"/>
        </w:rPr>
        <w:t>no Portal de Trabalhos da FIAP</w:t>
      </w:r>
      <w:r w:rsidRPr="00597A39">
        <w:rPr>
          <w:rFonts w:ascii="Verdana" w:hAnsi="Verdana"/>
          <w:sz w:val="20"/>
          <w:szCs w:val="20"/>
        </w:rPr>
        <w:t xml:space="preserve"> </w:t>
      </w:r>
      <w:r w:rsidR="00AD0E64">
        <w:rPr>
          <w:rFonts w:ascii="Verdana" w:hAnsi="Verdana"/>
          <w:sz w:val="20"/>
          <w:szCs w:val="20"/>
        </w:rPr>
        <w:t>até a</w:t>
      </w:r>
      <w:r>
        <w:rPr>
          <w:rFonts w:ascii="Verdana" w:hAnsi="Verdana"/>
          <w:sz w:val="20"/>
          <w:szCs w:val="20"/>
        </w:rPr>
        <w:t xml:space="preserve"> data </w:t>
      </w:r>
      <w:r w:rsidR="00AB6730">
        <w:rPr>
          <w:rFonts w:ascii="Verdana" w:hAnsi="Verdana"/>
          <w:sz w:val="20"/>
          <w:szCs w:val="20"/>
        </w:rPr>
        <w:t xml:space="preserve">máxima de </w:t>
      </w:r>
      <w:r w:rsidR="0008401A">
        <w:rPr>
          <w:rFonts w:ascii="Verdana" w:hAnsi="Verdana"/>
          <w:b/>
          <w:color w:val="FF0000"/>
          <w:sz w:val="20"/>
          <w:szCs w:val="20"/>
        </w:rPr>
        <w:t>8</w:t>
      </w:r>
      <w:r w:rsidR="00AD0E64" w:rsidRPr="00AD0E64">
        <w:rPr>
          <w:rFonts w:ascii="Verdana" w:hAnsi="Verdana"/>
          <w:b/>
          <w:color w:val="FF0000"/>
          <w:sz w:val="20"/>
          <w:szCs w:val="20"/>
        </w:rPr>
        <w:t xml:space="preserve"> de Setembro de 20</w:t>
      </w:r>
      <w:r w:rsidR="00136897">
        <w:rPr>
          <w:rFonts w:ascii="Verdana" w:hAnsi="Verdana"/>
          <w:b/>
          <w:color w:val="FF0000"/>
          <w:sz w:val="20"/>
          <w:szCs w:val="20"/>
        </w:rPr>
        <w:t>20</w:t>
      </w:r>
      <w:r w:rsidRPr="00597A39">
        <w:rPr>
          <w:rFonts w:ascii="Verdana" w:hAnsi="Verdana"/>
          <w:sz w:val="20"/>
          <w:szCs w:val="20"/>
        </w:rPr>
        <w:t>. D</w:t>
      </w:r>
      <w:r>
        <w:rPr>
          <w:rFonts w:ascii="Verdana" w:hAnsi="Verdana"/>
          <w:sz w:val="20"/>
          <w:szCs w:val="20"/>
        </w:rPr>
        <w:t>ê</w:t>
      </w:r>
      <w:r w:rsidRPr="00597A39">
        <w:rPr>
          <w:rFonts w:ascii="Verdana" w:hAnsi="Verdana"/>
          <w:sz w:val="20"/>
          <w:szCs w:val="20"/>
        </w:rPr>
        <w:t xml:space="preserve"> preferência para </w:t>
      </w:r>
      <w:r>
        <w:rPr>
          <w:rFonts w:ascii="Verdana" w:hAnsi="Verdana"/>
          <w:sz w:val="20"/>
          <w:szCs w:val="20"/>
        </w:rPr>
        <w:t xml:space="preserve">o </w:t>
      </w:r>
      <w:r w:rsidRPr="00597A39">
        <w:rPr>
          <w:rFonts w:ascii="Verdana" w:hAnsi="Verdana"/>
          <w:sz w:val="20"/>
          <w:szCs w:val="20"/>
        </w:rPr>
        <w:t>formato MS-Word</w:t>
      </w:r>
      <w:r>
        <w:rPr>
          <w:rFonts w:ascii="Verdana" w:hAnsi="Verdana"/>
          <w:sz w:val="20"/>
          <w:szCs w:val="20"/>
        </w:rPr>
        <w:t xml:space="preserve"> (.DOC).</w:t>
      </w:r>
    </w:p>
    <w:p w14:paraId="37EC3268" w14:textId="77777777" w:rsidR="00820899" w:rsidRDefault="00820899" w:rsidP="00820899">
      <w:pPr>
        <w:jc w:val="both"/>
        <w:rPr>
          <w:rFonts w:ascii="Verdana" w:hAnsi="Verdana"/>
          <w:sz w:val="20"/>
          <w:szCs w:val="20"/>
        </w:rPr>
      </w:pPr>
      <w:r>
        <w:rPr>
          <w:rFonts w:ascii="Verdana" w:hAnsi="Verdana"/>
          <w:sz w:val="20"/>
          <w:szCs w:val="20"/>
        </w:rPr>
        <w:t xml:space="preserve">O intuito dessa tarefa é conhecer sobre as características e boas práticas da arte da perícia digital, profissão específica de quem trabalha com segurança da informação. </w:t>
      </w:r>
    </w:p>
    <w:p w14:paraId="7B569592" w14:textId="77777777" w:rsidR="00820899" w:rsidRDefault="00820899" w:rsidP="00820899">
      <w:pPr>
        <w:jc w:val="both"/>
        <w:rPr>
          <w:rFonts w:ascii="Verdana" w:hAnsi="Verdana"/>
          <w:sz w:val="20"/>
          <w:szCs w:val="20"/>
        </w:rPr>
      </w:pPr>
      <w:r w:rsidRPr="00FE3B2D">
        <w:rPr>
          <w:rFonts w:ascii="Verdana" w:hAnsi="Verdana"/>
          <w:b/>
          <w:sz w:val="20"/>
          <w:szCs w:val="20"/>
        </w:rPr>
        <w:t>Observação:</w:t>
      </w:r>
      <w:r>
        <w:rPr>
          <w:rFonts w:ascii="Verdana" w:hAnsi="Verdana"/>
          <w:sz w:val="20"/>
          <w:szCs w:val="20"/>
        </w:rPr>
        <w:t xml:space="preserve"> Como se trata de opiniões dissertativas sobre um tema, </w:t>
      </w:r>
      <w:r w:rsidR="00AD0E64">
        <w:rPr>
          <w:rFonts w:ascii="Verdana" w:hAnsi="Verdana"/>
          <w:sz w:val="20"/>
          <w:szCs w:val="20"/>
        </w:rPr>
        <w:t>as respostas serão discutidas n</w:t>
      </w:r>
      <w:r w:rsidR="0008401A">
        <w:rPr>
          <w:rFonts w:ascii="Verdana" w:hAnsi="Verdana"/>
          <w:sz w:val="20"/>
          <w:szCs w:val="20"/>
        </w:rPr>
        <w:t>a próxima aula presencial, dia 9</w:t>
      </w:r>
      <w:r w:rsidR="00AD0E64">
        <w:rPr>
          <w:rFonts w:ascii="Verdana" w:hAnsi="Verdana"/>
          <w:sz w:val="20"/>
          <w:szCs w:val="20"/>
        </w:rPr>
        <w:t xml:space="preserve"> de </w:t>
      </w:r>
      <w:r w:rsidR="00136897">
        <w:rPr>
          <w:rFonts w:ascii="Verdana" w:hAnsi="Verdana"/>
          <w:sz w:val="20"/>
          <w:szCs w:val="20"/>
        </w:rPr>
        <w:t>Setembro</w:t>
      </w:r>
      <w:r w:rsidRPr="00597A39">
        <w:rPr>
          <w:rFonts w:ascii="Verdana" w:hAnsi="Verdana"/>
          <w:sz w:val="20"/>
          <w:szCs w:val="20"/>
        </w:rPr>
        <w:t>.</w:t>
      </w:r>
      <w:r>
        <w:rPr>
          <w:rFonts w:ascii="Verdana" w:hAnsi="Verdana"/>
          <w:sz w:val="20"/>
          <w:szCs w:val="20"/>
        </w:rPr>
        <w:t xml:space="preserve"> Somente para referência, não necessariamente todas as respostas precisam estar exatamente iguais. Leia o texto abaixo e encontre o enunciado de sua atividade no final dele.</w:t>
      </w:r>
    </w:p>
    <w:p w14:paraId="43B5016B" w14:textId="77777777" w:rsidR="00130988" w:rsidRPr="00AB55A9" w:rsidRDefault="00AB55A9" w:rsidP="00130988">
      <w:pPr>
        <w:jc w:val="both"/>
        <w:rPr>
          <w:rFonts w:ascii="Verdana" w:hAnsi="Verdana"/>
          <w:b/>
          <w:sz w:val="20"/>
          <w:szCs w:val="20"/>
        </w:rPr>
      </w:pPr>
      <w:r w:rsidRPr="00AB55A9">
        <w:rPr>
          <w:rFonts w:ascii="Verdana" w:hAnsi="Verdana"/>
          <w:b/>
          <w:sz w:val="20"/>
          <w:szCs w:val="20"/>
          <w:highlight w:val="cyan"/>
        </w:rPr>
        <w:t xml:space="preserve">OBSERVAÇÃO: No final da página 3 há um link de um vídeo que você </w:t>
      </w:r>
      <w:r w:rsidRPr="00AB55A9">
        <w:rPr>
          <w:rFonts w:ascii="Verdana" w:hAnsi="Verdana"/>
          <w:b/>
          <w:sz w:val="20"/>
          <w:szCs w:val="20"/>
          <w:highlight w:val="cyan"/>
          <w:u w:val="single"/>
        </w:rPr>
        <w:t>PRECISA</w:t>
      </w:r>
      <w:r w:rsidRPr="00AB55A9">
        <w:rPr>
          <w:rFonts w:ascii="Verdana" w:hAnsi="Verdana"/>
          <w:b/>
          <w:sz w:val="20"/>
          <w:szCs w:val="20"/>
          <w:highlight w:val="cyan"/>
        </w:rPr>
        <w:t xml:space="preserve"> assistir para completar a Atividade!!</w:t>
      </w:r>
    </w:p>
    <w:p w14:paraId="1204379F" w14:textId="77777777" w:rsidR="00130988" w:rsidRDefault="00130988" w:rsidP="00707B32">
      <w:pPr>
        <w:jc w:val="center"/>
        <w:rPr>
          <w:rFonts w:ascii="Verdana" w:hAnsi="Verdana"/>
          <w:b/>
        </w:rPr>
      </w:pPr>
    </w:p>
    <w:p w14:paraId="46D688C2" w14:textId="77777777" w:rsidR="00707B32" w:rsidRPr="00707B32" w:rsidRDefault="00707B32" w:rsidP="00707B32">
      <w:pPr>
        <w:jc w:val="center"/>
        <w:rPr>
          <w:rFonts w:ascii="Verdana" w:hAnsi="Verdana"/>
          <w:b/>
        </w:rPr>
      </w:pPr>
      <w:r w:rsidRPr="00707B32">
        <w:rPr>
          <w:rFonts w:ascii="Verdana" w:hAnsi="Verdana"/>
          <w:b/>
        </w:rPr>
        <w:t>A arte da perícia digital</w:t>
      </w:r>
    </w:p>
    <w:p w14:paraId="2F494495" w14:textId="77777777" w:rsidR="00707B32" w:rsidRPr="00707B32" w:rsidRDefault="00707B32" w:rsidP="00707B32">
      <w:pPr>
        <w:jc w:val="both"/>
        <w:rPr>
          <w:rFonts w:ascii="Verdana" w:hAnsi="Verdana"/>
          <w:sz w:val="20"/>
          <w:szCs w:val="20"/>
        </w:rPr>
      </w:pPr>
    </w:p>
    <w:p w14:paraId="28D8D442" w14:textId="77777777" w:rsidR="00707B32" w:rsidRPr="00707B32" w:rsidRDefault="00707B32" w:rsidP="00707B32">
      <w:pPr>
        <w:jc w:val="both"/>
        <w:rPr>
          <w:rFonts w:ascii="Verdana" w:hAnsi="Verdana"/>
          <w:sz w:val="20"/>
          <w:szCs w:val="20"/>
        </w:rPr>
      </w:pPr>
      <w:r w:rsidRPr="00707B32">
        <w:rPr>
          <w:rFonts w:ascii="Verdana" w:hAnsi="Verdana"/>
          <w:sz w:val="20"/>
          <w:szCs w:val="20"/>
        </w:rPr>
        <w:t>Profissionais são especialistas em recuperar dados que pareciam perdidos</w:t>
      </w:r>
    </w:p>
    <w:p w14:paraId="2153B06F" w14:textId="77777777" w:rsidR="00707B32" w:rsidRPr="00707B32" w:rsidRDefault="00707B32" w:rsidP="00707B32">
      <w:pPr>
        <w:jc w:val="both"/>
        <w:rPr>
          <w:rFonts w:ascii="Verdana" w:hAnsi="Verdana"/>
          <w:sz w:val="20"/>
          <w:szCs w:val="20"/>
        </w:rPr>
      </w:pPr>
    </w:p>
    <w:p w14:paraId="22A45E9A" w14:textId="77777777" w:rsidR="00707B32" w:rsidRPr="00707B32" w:rsidRDefault="00707B32" w:rsidP="00707B32">
      <w:pPr>
        <w:jc w:val="both"/>
        <w:rPr>
          <w:rFonts w:ascii="Verdana" w:hAnsi="Verdana"/>
          <w:sz w:val="20"/>
          <w:szCs w:val="20"/>
        </w:rPr>
      </w:pPr>
      <w:r w:rsidRPr="00707B32">
        <w:rPr>
          <w:rFonts w:ascii="Verdana" w:hAnsi="Verdana"/>
          <w:sz w:val="20"/>
          <w:szCs w:val="20"/>
        </w:rPr>
        <w:t>FDTK – o sistema operacional feito para o Perito Digital</w:t>
      </w:r>
    </w:p>
    <w:p w14:paraId="16CE1057" w14:textId="77777777" w:rsidR="00707B32" w:rsidRPr="00707B32" w:rsidRDefault="00707B32" w:rsidP="00707B32">
      <w:pPr>
        <w:jc w:val="both"/>
        <w:rPr>
          <w:rFonts w:ascii="Verdana" w:hAnsi="Verdana"/>
          <w:sz w:val="20"/>
          <w:szCs w:val="20"/>
        </w:rPr>
      </w:pPr>
    </w:p>
    <w:p w14:paraId="7A559DA3" w14:textId="77777777" w:rsidR="00707B32" w:rsidRPr="00707B32" w:rsidRDefault="00707B32" w:rsidP="00707B32">
      <w:pPr>
        <w:jc w:val="both"/>
        <w:rPr>
          <w:rFonts w:ascii="Verdana" w:hAnsi="Verdana"/>
          <w:sz w:val="20"/>
          <w:szCs w:val="20"/>
        </w:rPr>
      </w:pPr>
      <w:r w:rsidRPr="00707B32">
        <w:rPr>
          <w:rFonts w:ascii="Verdana" w:hAnsi="Verdana"/>
          <w:sz w:val="20"/>
          <w:szCs w:val="20"/>
        </w:rPr>
        <w:t xml:space="preserve">Você acha que, ao apagar seu histórico, todos os seus rastros na internet estão eliminados para sempre? E apagar uma mensagem comprometedora do celular, será que ela nunca mais será lida por ninguém? Bom… para todos nós, usuários comuns, isso pode fazer sentido. Mas para </w:t>
      </w:r>
      <w:r w:rsidR="007B50CF">
        <w:rPr>
          <w:rFonts w:ascii="Verdana" w:hAnsi="Verdana"/>
          <w:sz w:val="20"/>
          <w:szCs w:val="20"/>
        </w:rPr>
        <w:t>os</w:t>
      </w:r>
      <w:r w:rsidRPr="00707B32">
        <w:rPr>
          <w:rFonts w:ascii="Verdana" w:hAnsi="Verdana"/>
          <w:sz w:val="20"/>
          <w:szCs w:val="20"/>
        </w:rPr>
        <w:t xml:space="preserve"> peritos digitais, recuperar informações é algo que faz parte do dia-a-dia. Eles trabalham para bancos, lojas e empresas que realizam transações online. Perto deles, ninguém tem nada a esconder.</w:t>
      </w:r>
    </w:p>
    <w:p w14:paraId="418D73B8" w14:textId="77777777" w:rsidR="00707B32" w:rsidRPr="00707B32" w:rsidRDefault="00707B32" w:rsidP="00707B32">
      <w:pPr>
        <w:jc w:val="both"/>
        <w:rPr>
          <w:rFonts w:ascii="Verdana" w:hAnsi="Verdana"/>
          <w:sz w:val="20"/>
          <w:szCs w:val="20"/>
        </w:rPr>
      </w:pPr>
    </w:p>
    <w:p w14:paraId="6A9D3D45" w14:textId="77777777" w:rsidR="00707B32" w:rsidRPr="00707B32" w:rsidRDefault="00707B32" w:rsidP="00707B32">
      <w:pPr>
        <w:jc w:val="both"/>
        <w:rPr>
          <w:rFonts w:ascii="Verdana" w:hAnsi="Verdana"/>
          <w:sz w:val="20"/>
          <w:szCs w:val="20"/>
        </w:rPr>
      </w:pPr>
      <w:r w:rsidRPr="00707B32">
        <w:rPr>
          <w:rFonts w:ascii="Verdana" w:hAnsi="Verdana"/>
          <w:sz w:val="20"/>
          <w:szCs w:val="20"/>
        </w:rPr>
        <w:t xml:space="preserve">O perito digital é o profissional que descobre evidências em equipamentos eletrônicos a fim de comprovar algum crime online. As ferramentas são variadas, e são capazes de recuperar informações, além de informar quando, onde e como o fato ocorreu. Com </w:t>
      </w:r>
      <w:r w:rsidR="007B50CF">
        <w:rPr>
          <w:rFonts w:ascii="Verdana" w:hAnsi="Verdana"/>
          <w:sz w:val="20"/>
          <w:szCs w:val="20"/>
        </w:rPr>
        <w:t>uma</w:t>
      </w:r>
      <w:r w:rsidRPr="00707B32">
        <w:rPr>
          <w:rFonts w:ascii="Verdana" w:hAnsi="Verdana"/>
          <w:sz w:val="20"/>
          <w:szCs w:val="20"/>
        </w:rPr>
        <w:t xml:space="preserve"> maleta </w:t>
      </w:r>
      <w:r w:rsidR="007B50CF">
        <w:rPr>
          <w:rFonts w:ascii="Verdana" w:hAnsi="Verdana"/>
          <w:sz w:val="20"/>
          <w:szCs w:val="20"/>
        </w:rPr>
        <w:t>especial com ferramentas diversas</w:t>
      </w:r>
      <w:r w:rsidRPr="00707B32">
        <w:rPr>
          <w:rFonts w:ascii="Verdana" w:hAnsi="Verdana"/>
          <w:sz w:val="20"/>
          <w:szCs w:val="20"/>
        </w:rPr>
        <w:t xml:space="preserve"> eles são capazes de extrair qualquer dado de um telefone celular: chamadas e mensagens de texto escritas ou recebidas, agenda, música, vídeo e fotos. E mesmo o que já foi apagado pelo usuário pode ser recuperado com técnicas que eles dominam. Você já tá pensando em comprar uma maletinha dessas para descobrir os segredos da namorada, n</w:t>
      </w:r>
      <w:r w:rsidR="008C42CA">
        <w:rPr>
          <w:rFonts w:ascii="Verdana" w:hAnsi="Verdana"/>
          <w:sz w:val="20"/>
          <w:szCs w:val="20"/>
        </w:rPr>
        <w:t xml:space="preserve">ão </w:t>
      </w:r>
      <w:r w:rsidRPr="00707B32">
        <w:rPr>
          <w:rFonts w:ascii="Verdana" w:hAnsi="Verdana"/>
          <w:sz w:val="20"/>
          <w:szCs w:val="20"/>
        </w:rPr>
        <w:t>é? Calma… as coisas não funcionam bem assim!</w:t>
      </w:r>
    </w:p>
    <w:p w14:paraId="2D4481B2" w14:textId="77777777" w:rsidR="00707B32" w:rsidRPr="00707B32" w:rsidRDefault="00707B32" w:rsidP="00707B32">
      <w:pPr>
        <w:jc w:val="both"/>
        <w:rPr>
          <w:rFonts w:ascii="Verdana" w:hAnsi="Verdana"/>
          <w:sz w:val="20"/>
          <w:szCs w:val="20"/>
        </w:rPr>
      </w:pPr>
    </w:p>
    <w:p w14:paraId="38304648" w14:textId="77777777" w:rsidR="00707B32" w:rsidRPr="00707B32" w:rsidRDefault="00707B32" w:rsidP="000E5299">
      <w:pPr>
        <w:jc w:val="both"/>
        <w:rPr>
          <w:rFonts w:ascii="Verdana" w:hAnsi="Verdana"/>
          <w:sz w:val="20"/>
          <w:szCs w:val="20"/>
        </w:rPr>
      </w:pPr>
      <w:r w:rsidRPr="00707B32">
        <w:rPr>
          <w:rFonts w:ascii="Verdana" w:hAnsi="Verdana"/>
          <w:sz w:val="20"/>
          <w:szCs w:val="20"/>
        </w:rPr>
        <w:t>“Existe uma questão ética e uma questão legal, então você não pode usar um equipamento como este para extrair dados telefônicos de um telefone que não seja seu, sem a autorização dessa pessoa – exceto em casos de solicitação judicial. Um marido não pode pedir que a esposa extraia os dados sem a devida autorização, porque isso é crime”, explica o perito em Segurança Digital, Marcelo Lao.</w:t>
      </w:r>
    </w:p>
    <w:p w14:paraId="2F050FF9" w14:textId="77777777" w:rsidR="00707B32" w:rsidRPr="00707B32" w:rsidRDefault="00707B32" w:rsidP="00707B32">
      <w:pPr>
        <w:jc w:val="both"/>
        <w:rPr>
          <w:rFonts w:ascii="Verdana" w:hAnsi="Verdana"/>
          <w:sz w:val="20"/>
          <w:szCs w:val="20"/>
        </w:rPr>
      </w:pPr>
    </w:p>
    <w:p w14:paraId="704298CC" w14:textId="77777777" w:rsidR="00707B32" w:rsidRPr="00707B32" w:rsidRDefault="00707B32" w:rsidP="00707B32">
      <w:pPr>
        <w:jc w:val="both"/>
        <w:rPr>
          <w:rFonts w:ascii="Verdana" w:hAnsi="Verdana"/>
          <w:sz w:val="20"/>
          <w:szCs w:val="20"/>
        </w:rPr>
      </w:pPr>
      <w:r w:rsidRPr="00707B32">
        <w:rPr>
          <w:rFonts w:ascii="Verdana" w:hAnsi="Verdana"/>
          <w:sz w:val="20"/>
          <w:szCs w:val="20"/>
        </w:rPr>
        <w:t xml:space="preserve">No caso dos computadores, uma série de ferramentas ajuda na perícia digital. Com </w:t>
      </w:r>
      <w:r w:rsidR="007B50CF">
        <w:rPr>
          <w:rFonts w:ascii="Verdana" w:hAnsi="Verdana"/>
          <w:sz w:val="20"/>
          <w:szCs w:val="20"/>
        </w:rPr>
        <w:t>uma ferramenta específica</w:t>
      </w:r>
      <w:r w:rsidRPr="00707B32">
        <w:rPr>
          <w:rFonts w:ascii="Verdana" w:hAnsi="Verdana"/>
          <w:sz w:val="20"/>
          <w:szCs w:val="20"/>
        </w:rPr>
        <w:t xml:space="preserve"> é possível fazer um raio-x completo da máquina, desde o mapa de horários em que ficou ligada ou desligada, e que programas já foram instalados aqui nos últimos meses e até nos últimos anos! Isso é fundamental, por exemplo, ao procurar programas-pirata instalados em máquinas indevidas. Mesmo que </w:t>
      </w:r>
      <w:r w:rsidRPr="00707B32">
        <w:rPr>
          <w:rFonts w:ascii="Verdana" w:hAnsi="Verdana"/>
          <w:sz w:val="20"/>
          <w:szCs w:val="20"/>
        </w:rPr>
        <w:lastRenderedPageBreak/>
        <w:t>o programa já tenha sido apagado, esta ferramenta registra o uso dele. Já esta outra ferramenta permite identificar cada um dos dispositivos USB que foram plugados na máquina. Você pode não saber, mas todo pen drive ou equipamento eletrônico possui uma identificação única, e esta marca fica guardada em todos os computadores. Basta plugar uma vez…</w:t>
      </w:r>
    </w:p>
    <w:p w14:paraId="45ECC60A" w14:textId="77777777" w:rsidR="00707B32" w:rsidRPr="00707B32" w:rsidRDefault="00707B32" w:rsidP="00707B32">
      <w:pPr>
        <w:jc w:val="both"/>
        <w:rPr>
          <w:rFonts w:ascii="Verdana" w:hAnsi="Verdana"/>
          <w:sz w:val="20"/>
          <w:szCs w:val="20"/>
        </w:rPr>
      </w:pPr>
    </w:p>
    <w:p w14:paraId="27765842" w14:textId="77777777" w:rsidR="00707B32" w:rsidRPr="00707B32" w:rsidRDefault="00707B32" w:rsidP="00707B32">
      <w:pPr>
        <w:jc w:val="both"/>
        <w:rPr>
          <w:rFonts w:ascii="Verdana" w:hAnsi="Verdana"/>
          <w:sz w:val="20"/>
          <w:szCs w:val="20"/>
        </w:rPr>
      </w:pPr>
      <w:r w:rsidRPr="00707B32">
        <w:rPr>
          <w:rFonts w:ascii="Verdana" w:hAnsi="Verdana"/>
          <w:sz w:val="20"/>
          <w:szCs w:val="20"/>
        </w:rPr>
        <w:t>“Por meio dessa identificação via número de série, se esse mesmo pen drive foi conectado no equipamento A e tiver sido conectado no equipamento B, numa análise de registros eu irei encontrar essa mesma identificação nos dois equipamentos”, conta Lao.</w:t>
      </w:r>
    </w:p>
    <w:p w14:paraId="0224A1AA" w14:textId="77777777" w:rsidR="00707B32" w:rsidRPr="00707B32" w:rsidRDefault="00707B32" w:rsidP="00707B32">
      <w:pPr>
        <w:jc w:val="both"/>
        <w:rPr>
          <w:rFonts w:ascii="Verdana" w:hAnsi="Verdana"/>
          <w:sz w:val="20"/>
          <w:szCs w:val="20"/>
        </w:rPr>
      </w:pPr>
    </w:p>
    <w:p w14:paraId="525AA763" w14:textId="77777777" w:rsidR="00707B32" w:rsidRPr="00707B32" w:rsidRDefault="00707B32" w:rsidP="00707B32">
      <w:pPr>
        <w:jc w:val="both"/>
        <w:rPr>
          <w:rFonts w:ascii="Verdana" w:hAnsi="Verdana"/>
          <w:sz w:val="20"/>
          <w:szCs w:val="20"/>
        </w:rPr>
      </w:pPr>
      <w:r w:rsidRPr="00707B32">
        <w:rPr>
          <w:rFonts w:ascii="Verdana" w:hAnsi="Verdana"/>
          <w:sz w:val="20"/>
          <w:szCs w:val="20"/>
        </w:rPr>
        <w:t>Um arquivo só é apagado de verdade quando uma nova informação é escrita em cima do espaço que ele ocupava no disco. Mas, mesmo assim, para ter a informação excluída definitivamente, os peritos dizem que seria necessário regravar ou formatar um disco por 25 vezes, utilizando técnicas variadas. Caso contrário, não adianta, eles conseguem recuperar dados. E ainda tem outro detalhe: você já parou para pensar que toda informação digitada ou processada pelo computador passa pela memória RAM? Você acha que ela é apagada ao desligar o PC? Que nada!</w:t>
      </w:r>
    </w:p>
    <w:p w14:paraId="7AD45662" w14:textId="77777777" w:rsidR="00707B32" w:rsidRPr="00707B32" w:rsidRDefault="00707B32" w:rsidP="00707B32">
      <w:pPr>
        <w:jc w:val="both"/>
        <w:rPr>
          <w:rFonts w:ascii="Verdana" w:hAnsi="Verdana"/>
          <w:sz w:val="20"/>
          <w:szCs w:val="20"/>
        </w:rPr>
      </w:pPr>
    </w:p>
    <w:p w14:paraId="3F02E124" w14:textId="77777777" w:rsidR="00707B32" w:rsidRPr="00707B32" w:rsidRDefault="00707B32" w:rsidP="00707B32">
      <w:pPr>
        <w:jc w:val="both"/>
        <w:rPr>
          <w:rFonts w:ascii="Verdana" w:hAnsi="Verdana"/>
          <w:sz w:val="20"/>
          <w:szCs w:val="20"/>
        </w:rPr>
      </w:pPr>
      <w:r w:rsidRPr="00707B32">
        <w:rPr>
          <w:rFonts w:ascii="Verdana" w:hAnsi="Verdana"/>
          <w:sz w:val="20"/>
          <w:szCs w:val="20"/>
        </w:rPr>
        <w:t xml:space="preserve">“Tudo o que eu faço pelo computador transita pela memória: um chat, o acesso a uma página, a digitação de uma senha. Esses dados podem ser capturados na memória, inclusive os sites acessados. Por mais que eu desligue a máquina, ainda eu posso ter padrões fazendo um </w:t>
      </w:r>
      <w:r w:rsidR="007B50CF">
        <w:rPr>
          <w:rFonts w:ascii="Verdana" w:hAnsi="Verdana"/>
          <w:sz w:val="20"/>
          <w:szCs w:val="20"/>
        </w:rPr>
        <w:t>‘</w:t>
      </w:r>
      <w:r w:rsidRPr="00707B32">
        <w:rPr>
          <w:rFonts w:ascii="Verdana" w:hAnsi="Verdana"/>
          <w:sz w:val="20"/>
          <w:szCs w:val="20"/>
        </w:rPr>
        <w:t>dump</w:t>
      </w:r>
      <w:r w:rsidR="007B50CF">
        <w:rPr>
          <w:rFonts w:ascii="Verdana" w:hAnsi="Verdana"/>
          <w:sz w:val="20"/>
          <w:szCs w:val="20"/>
        </w:rPr>
        <w:t>’</w:t>
      </w:r>
      <w:r w:rsidRPr="00707B32">
        <w:rPr>
          <w:rFonts w:ascii="Verdana" w:hAnsi="Verdana"/>
          <w:sz w:val="20"/>
          <w:szCs w:val="20"/>
        </w:rPr>
        <w:t xml:space="preserve"> de memória, congelando a memória, analisando essa memória numa ferramenta forense eu consigo identificar vários dados que possam sugestionar o comportamento de usuários daquela máquina. Então os dados podem persistir mesmo após a máquina ter sido desligada ou reinicializada”, conta o perito em segurança digital, José Antônio Milagre.</w:t>
      </w:r>
    </w:p>
    <w:p w14:paraId="6C83FF83" w14:textId="77777777" w:rsidR="00707B32" w:rsidRPr="00707B32" w:rsidRDefault="00707B32" w:rsidP="00707B32">
      <w:pPr>
        <w:jc w:val="both"/>
        <w:rPr>
          <w:rFonts w:ascii="Verdana" w:hAnsi="Verdana"/>
          <w:sz w:val="20"/>
          <w:szCs w:val="20"/>
        </w:rPr>
      </w:pPr>
    </w:p>
    <w:p w14:paraId="1EEE31D6" w14:textId="77777777" w:rsidR="00707B32" w:rsidRPr="00707B32" w:rsidRDefault="00707B32" w:rsidP="00707B32">
      <w:pPr>
        <w:jc w:val="both"/>
        <w:rPr>
          <w:rFonts w:ascii="Verdana" w:hAnsi="Verdana"/>
          <w:sz w:val="20"/>
          <w:szCs w:val="20"/>
        </w:rPr>
      </w:pPr>
      <w:r w:rsidRPr="00707B32">
        <w:rPr>
          <w:rFonts w:ascii="Verdana" w:hAnsi="Verdana"/>
          <w:sz w:val="20"/>
          <w:szCs w:val="20"/>
        </w:rPr>
        <w:t xml:space="preserve">Para combater a pornografia, a ferramenta é esta: o PornStick. Este pen drive analisa os metadados do arquivo e consegue descobrir imagens suspeitas até mesmo em lugares improváveis. Em nosso teste, ele encontrou uma imagem suspeita. E ela havia sido gravada como se fosse um inocente arquivo de texto, olha só! E ainda falando sobre metadados, que são os códigos binários que formam os arquivos, tem </w:t>
      </w:r>
      <w:r w:rsidRPr="007B50CF">
        <w:rPr>
          <w:rFonts w:ascii="Verdana" w:hAnsi="Verdana"/>
          <w:b/>
          <w:sz w:val="20"/>
          <w:szCs w:val="20"/>
        </w:rPr>
        <w:t>cracker</w:t>
      </w:r>
      <w:r w:rsidRPr="00707B32">
        <w:rPr>
          <w:rFonts w:ascii="Verdana" w:hAnsi="Verdana"/>
          <w:sz w:val="20"/>
          <w:szCs w:val="20"/>
        </w:rPr>
        <w:t xml:space="preserve"> que esconde informações aqui. É possível transmitir uma senha ou um recado em texto, alterando estes códigos.</w:t>
      </w:r>
    </w:p>
    <w:p w14:paraId="32FAB24A" w14:textId="77777777" w:rsidR="00707B32" w:rsidRPr="00707B32" w:rsidRDefault="00707B32" w:rsidP="00707B32">
      <w:pPr>
        <w:jc w:val="both"/>
        <w:rPr>
          <w:rFonts w:ascii="Verdana" w:hAnsi="Verdana"/>
          <w:sz w:val="20"/>
          <w:szCs w:val="20"/>
        </w:rPr>
      </w:pPr>
    </w:p>
    <w:p w14:paraId="569688AA" w14:textId="77777777" w:rsidR="00707B32" w:rsidRPr="00707B32" w:rsidRDefault="00707B32" w:rsidP="00707B32">
      <w:pPr>
        <w:jc w:val="both"/>
        <w:rPr>
          <w:rFonts w:ascii="Verdana" w:hAnsi="Verdana"/>
          <w:sz w:val="20"/>
          <w:szCs w:val="20"/>
        </w:rPr>
      </w:pPr>
      <w:r w:rsidRPr="00707B32">
        <w:rPr>
          <w:rFonts w:ascii="Verdana" w:hAnsi="Verdana"/>
          <w:sz w:val="20"/>
          <w:szCs w:val="20"/>
        </w:rPr>
        <w:t>“O perito, se não tiver profundos conhecimentos e não an</w:t>
      </w:r>
      <w:r w:rsidR="007B50CF">
        <w:rPr>
          <w:rFonts w:ascii="Verdana" w:hAnsi="Verdana"/>
          <w:sz w:val="20"/>
          <w:szCs w:val="20"/>
        </w:rPr>
        <w:t>alisar o sistema tão somente na</w:t>
      </w:r>
      <w:r w:rsidRPr="00707B32">
        <w:rPr>
          <w:rFonts w:ascii="Verdana" w:hAnsi="Verdana"/>
          <w:sz w:val="20"/>
          <w:szCs w:val="20"/>
        </w:rPr>
        <w:t xml:space="preserve"> sua interface de usuário, mas tran</w:t>
      </w:r>
      <w:r w:rsidR="007B50CF">
        <w:rPr>
          <w:rFonts w:ascii="Verdana" w:hAnsi="Verdana"/>
          <w:sz w:val="20"/>
          <w:szCs w:val="20"/>
        </w:rPr>
        <w:t>s</w:t>
      </w:r>
      <w:r w:rsidRPr="00707B32">
        <w:rPr>
          <w:rFonts w:ascii="Verdana" w:hAnsi="Verdana"/>
          <w:sz w:val="20"/>
          <w:szCs w:val="20"/>
        </w:rPr>
        <w:t>cender camadas e fazer uma busca complexa, ele não vai encontrar informações e nós teremos um criminoso solto nas ruas”, alerta Milagre.</w:t>
      </w:r>
    </w:p>
    <w:p w14:paraId="6805BC0B" w14:textId="77777777" w:rsidR="00707B32" w:rsidRPr="00707B32" w:rsidRDefault="00707B32" w:rsidP="00707B32">
      <w:pPr>
        <w:jc w:val="both"/>
        <w:rPr>
          <w:rFonts w:ascii="Verdana" w:hAnsi="Verdana"/>
          <w:sz w:val="20"/>
          <w:szCs w:val="20"/>
        </w:rPr>
      </w:pPr>
    </w:p>
    <w:p w14:paraId="3F0BED7A" w14:textId="77777777" w:rsidR="00707B32" w:rsidRPr="00707B32" w:rsidRDefault="00707B32" w:rsidP="00707B32">
      <w:pPr>
        <w:jc w:val="both"/>
        <w:rPr>
          <w:rFonts w:ascii="Verdana" w:hAnsi="Verdana"/>
          <w:sz w:val="20"/>
          <w:szCs w:val="20"/>
        </w:rPr>
      </w:pPr>
      <w:r w:rsidRPr="00707B32">
        <w:rPr>
          <w:rFonts w:ascii="Verdana" w:hAnsi="Verdana"/>
          <w:sz w:val="20"/>
          <w:szCs w:val="20"/>
        </w:rPr>
        <w:t xml:space="preserve">Um pouco mais avançada que os metadados é a técnica chamada </w:t>
      </w:r>
      <w:r w:rsidRPr="00FF2EF1">
        <w:rPr>
          <w:rFonts w:ascii="Verdana" w:hAnsi="Verdana"/>
          <w:sz w:val="20"/>
          <w:szCs w:val="20"/>
        </w:rPr>
        <w:t>esteganografia</w:t>
      </w:r>
      <w:r w:rsidRPr="00707B32">
        <w:rPr>
          <w:rFonts w:ascii="Verdana" w:hAnsi="Verdana"/>
          <w:sz w:val="20"/>
          <w:szCs w:val="20"/>
        </w:rPr>
        <w:t>. Aqui, o criminoso consegue ocultar um arquivo dentro do outro. Esta imagem, por exemplo, traz consigo um arquivo de áudio.</w:t>
      </w:r>
    </w:p>
    <w:p w14:paraId="47A24859" w14:textId="77777777" w:rsidR="00707B32" w:rsidRPr="00707B32" w:rsidRDefault="00707B32" w:rsidP="00707B32">
      <w:pPr>
        <w:jc w:val="both"/>
        <w:rPr>
          <w:rFonts w:ascii="Verdana" w:hAnsi="Verdana"/>
          <w:sz w:val="20"/>
          <w:szCs w:val="20"/>
        </w:rPr>
      </w:pPr>
    </w:p>
    <w:p w14:paraId="37BE4ECE" w14:textId="77777777" w:rsidR="00707B32" w:rsidRPr="00707B32" w:rsidRDefault="00707B32" w:rsidP="00707B32">
      <w:pPr>
        <w:jc w:val="both"/>
        <w:rPr>
          <w:rFonts w:ascii="Verdana" w:hAnsi="Verdana"/>
          <w:sz w:val="20"/>
          <w:szCs w:val="20"/>
        </w:rPr>
      </w:pPr>
      <w:r w:rsidRPr="00707B32">
        <w:rPr>
          <w:rFonts w:ascii="Verdana" w:hAnsi="Verdana"/>
          <w:sz w:val="20"/>
          <w:szCs w:val="20"/>
        </w:rPr>
        <w:t xml:space="preserve">Essa técnica foi muito utilizada pela AL Qaeda de Osama Bin Laden no início da década passada. E hoje, é utilizada para </w:t>
      </w:r>
      <w:r w:rsidRPr="007B50CF">
        <w:rPr>
          <w:rFonts w:ascii="Verdana" w:hAnsi="Verdana"/>
          <w:b/>
          <w:sz w:val="20"/>
          <w:szCs w:val="20"/>
        </w:rPr>
        <w:t>phishing</w:t>
      </w:r>
      <w:r w:rsidRPr="00707B32">
        <w:rPr>
          <w:rFonts w:ascii="Verdana" w:hAnsi="Verdana"/>
          <w:sz w:val="20"/>
          <w:szCs w:val="20"/>
        </w:rPr>
        <w:t xml:space="preserve">. Imagine, por exemplo, a aparentemente inofensiva apresentação em PowerPoint que sua mãe recebeu. Ao executá-la, é possível que outro arquivo também seja executado em conjunto e a partir de então, tudo o que for digitado na sua máquina será enviado para o cracker. Atualmente, não </w:t>
      </w:r>
      <w:r w:rsidRPr="00707B32">
        <w:rPr>
          <w:rFonts w:ascii="Verdana" w:hAnsi="Verdana"/>
          <w:sz w:val="20"/>
          <w:szCs w:val="20"/>
        </w:rPr>
        <w:lastRenderedPageBreak/>
        <w:t>se pode confiar em ninguém, e não se pode clicar em nenhum arquivo vindo de fonte desconhecida.</w:t>
      </w:r>
    </w:p>
    <w:p w14:paraId="1AE211D3" w14:textId="77777777" w:rsidR="00707B32" w:rsidRPr="00707B32" w:rsidRDefault="00707B32" w:rsidP="00707B32">
      <w:pPr>
        <w:jc w:val="both"/>
        <w:rPr>
          <w:rFonts w:ascii="Verdana" w:hAnsi="Verdana"/>
          <w:sz w:val="20"/>
          <w:szCs w:val="20"/>
        </w:rPr>
      </w:pPr>
    </w:p>
    <w:p w14:paraId="6DD28F16" w14:textId="77777777" w:rsidR="00707B32" w:rsidRPr="00707B32" w:rsidRDefault="00707B32" w:rsidP="00707B32">
      <w:pPr>
        <w:jc w:val="both"/>
        <w:rPr>
          <w:rFonts w:ascii="Verdana" w:hAnsi="Verdana"/>
          <w:sz w:val="20"/>
          <w:szCs w:val="20"/>
        </w:rPr>
      </w:pPr>
      <w:r w:rsidRPr="00707B32">
        <w:rPr>
          <w:rFonts w:ascii="Verdana" w:hAnsi="Verdana"/>
          <w:sz w:val="20"/>
          <w:szCs w:val="20"/>
        </w:rPr>
        <w:t>“São ferramentas que permitem com que eu anexe vários arquivos em um único arquivo. A maioria dos antivírus que não checar a identidade do arquivo, checar só a extensão – ou o próprio IDS, que não faz checagem de assinatura -, vai entender que aquilo é um PPS. O próprio usuário que não tem um antivírus instalado não vai ter nenhuma reação ao abrir um PPS – que vai abrir uma apresentação de qualquer natureza. Só que, paralelamente, ele executou em modo hidden</w:t>
      </w:r>
      <w:r w:rsidR="007B50CF">
        <w:rPr>
          <w:rFonts w:ascii="Verdana" w:hAnsi="Verdana"/>
          <w:sz w:val="20"/>
          <w:szCs w:val="20"/>
        </w:rPr>
        <w:t xml:space="preserve"> (oculto)</w:t>
      </w:r>
      <w:r w:rsidRPr="00707B32">
        <w:rPr>
          <w:rFonts w:ascii="Verdana" w:hAnsi="Verdana"/>
          <w:sz w:val="20"/>
          <w:szCs w:val="20"/>
        </w:rPr>
        <w:t xml:space="preserve"> um key logger ou outra função que está rodando na máquina e, a partir de então, ele está sendo monitorado. Tudo o que ele digita, principalmente os screens (telas) dele estão sendo encaminhados para o criminoso digital, que vai aplicar fraudes bancárias, financeiras ou até mesmo acesso indevido a dados”, resume Milagre.</w:t>
      </w:r>
    </w:p>
    <w:p w14:paraId="41C82B1D" w14:textId="77777777" w:rsidR="00707B32" w:rsidRPr="00707B32" w:rsidRDefault="00707B32" w:rsidP="00707B32">
      <w:pPr>
        <w:jc w:val="both"/>
        <w:rPr>
          <w:rFonts w:ascii="Verdana" w:hAnsi="Verdana"/>
          <w:sz w:val="20"/>
          <w:szCs w:val="20"/>
        </w:rPr>
      </w:pPr>
    </w:p>
    <w:p w14:paraId="372AD592" w14:textId="77777777" w:rsidR="00707B32" w:rsidRPr="00707B32" w:rsidRDefault="00707B32" w:rsidP="00707B32">
      <w:pPr>
        <w:jc w:val="both"/>
        <w:rPr>
          <w:rFonts w:ascii="Verdana" w:hAnsi="Verdana"/>
          <w:sz w:val="20"/>
          <w:szCs w:val="20"/>
        </w:rPr>
      </w:pPr>
      <w:r w:rsidRPr="00707B32">
        <w:rPr>
          <w:rFonts w:ascii="Verdana" w:hAnsi="Verdana"/>
          <w:sz w:val="20"/>
          <w:szCs w:val="20"/>
        </w:rPr>
        <w:t>E sabe aquela história de criar senhas complexas, que não contenham data de aniversário ou sequências numéricas? A explicação para isso está aqui. Uma das ferramentas mais utilizadas pelos crackers para a quebra de senhas é a John the Ripper. Ela trabalha com uma lista de palavras comumente utilizadas como senhas e com base nessa relação, consegue quebrar 7 em cada 10 senhas online. Mas muitas vezes, descobrir a senha nem é o desafio principal do perito.</w:t>
      </w:r>
    </w:p>
    <w:p w14:paraId="01501A4F" w14:textId="77777777" w:rsidR="00707B32" w:rsidRPr="00707B32" w:rsidRDefault="00707B32" w:rsidP="00707B32">
      <w:pPr>
        <w:jc w:val="both"/>
        <w:rPr>
          <w:rFonts w:ascii="Verdana" w:hAnsi="Verdana"/>
          <w:sz w:val="20"/>
          <w:szCs w:val="20"/>
        </w:rPr>
      </w:pPr>
    </w:p>
    <w:p w14:paraId="790DFB1F" w14:textId="77777777" w:rsidR="00707B32" w:rsidRPr="00707B32" w:rsidRDefault="00707B32" w:rsidP="00707B32">
      <w:pPr>
        <w:jc w:val="both"/>
        <w:rPr>
          <w:rFonts w:ascii="Verdana" w:hAnsi="Verdana"/>
          <w:sz w:val="20"/>
          <w:szCs w:val="20"/>
        </w:rPr>
      </w:pPr>
      <w:r w:rsidRPr="00707B32">
        <w:rPr>
          <w:rFonts w:ascii="Verdana" w:hAnsi="Verdana"/>
          <w:sz w:val="20"/>
          <w:szCs w:val="20"/>
        </w:rPr>
        <w:t>“Batendo o olho no hexadecimal, você consegue identificar caracteres que não correspondem a uma imagem, ou são caracteres envolvendo textos. Então no final desse arquivo nós conseguimos identificar exatamente onde foi lançado o código e a senha de esteganografia e, com base nisso, a gente apenas zera essa informação em hexadecimal fazendo com que seja possível acessar o conteúdo oculto. Mais uma vez eu chamo atenção: período digital não é CSI, eu não preciso descobrir a senha. Nesse caso, eu não descobri a senha e nem me importa a senha, o importante era ter acesso ao conteúdo. Nós zeramos a senha da esteganografia em hexadecimal, e conseguimos descobrir o conteúdo que estava embutido dentro de uma imagem”, exemplifica o perito José Antônio Milagre.</w:t>
      </w:r>
    </w:p>
    <w:p w14:paraId="2867DDD5" w14:textId="77777777" w:rsidR="00707B32" w:rsidRPr="00707B32" w:rsidRDefault="00707B32" w:rsidP="00707B32">
      <w:pPr>
        <w:jc w:val="both"/>
        <w:rPr>
          <w:rFonts w:ascii="Verdana" w:hAnsi="Verdana"/>
          <w:sz w:val="20"/>
          <w:szCs w:val="20"/>
        </w:rPr>
      </w:pPr>
    </w:p>
    <w:p w14:paraId="33B60647" w14:textId="77777777" w:rsidR="00707B32" w:rsidRDefault="00707B32" w:rsidP="00707B32">
      <w:pPr>
        <w:jc w:val="both"/>
        <w:rPr>
          <w:rFonts w:ascii="Verdana" w:hAnsi="Verdana"/>
          <w:sz w:val="20"/>
          <w:szCs w:val="20"/>
        </w:rPr>
      </w:pPr>
      <w:r w:rsidRPr="00707B32">
        <w:rPr>
          <w:rFonts w:ascii="Verdana" w:hAnsi="Verdana"/>
          <w:sz w:val="20"/>
          <w:szCs w:val="20"/>
        </w:rPr>
        <w:t xml:space="preserve">O perito digital é, hoje, uma profissão em ascensão. Existem várias universidades no país que oferecem cursos de pós-graduação e até Mestrado na área. </w:t>
      </w:r>
    </w:p>
    <w:p w14:paraId="691B99B9" w14:textId="77777777" w:rsidR="007B50CF" w:rsidRPr="00707B32" w:rsidRDefault="007B50CF" w:rsidP="00707B32">
      <w:pPr>
        <w:jc w:val="both"/>
        <w:rPr>
          <w:rFonts w:ascii="Verdana" w:hAnsi="Verdana"/>
          <w:sz w:val="20"/>
          <w:szCs w:val="20"/>
        </w:rPr>
      </w:pPr>
    </w:p>
    <w:p w14:paraId="62E5366E" w14:textId="77777777" w:rsidR="00B44AE3" w:rsidRDefault="00FF2EF1" w:rsidP="00A2467D">
      <w:pPr>
        <w:jc w:val="both"/>
        <w:rPr>
          <w:rFonts w:ascii="Verdana" w:hAnsi="Verdana"/>
          <w:sz w:val="20"/>
          <w:szCs w:val="20"/>
        </w:rPr>
      </w:pPr>
      <w:r>
        <w:rPr>
          <w:rFonts w:ascii="Verdana" w:hAnsi="Verdana"/>
          <w:sz w:val="20"/>
          <w:szCs w:val="20"/>
        </w:rPr>
        <w:t>Após ler o texto</w:t>
      </w:r>
      <w:r w:rsidR="00B55E24">
        <w:rPr>
          <w:rFonts w:ascii="Verdana" w:hAnsi="Verdana"/>
          <w:sz w:val="20"/>
          <w:szCs w:val="20"/>
        </w:rPr>
        <w:t xml:space="preserve"> responda as questões abaixo. Procure responder sem acessar qualquer tipo de informação auxiliar (a própria Internet, livros, cadernos, smartphone, etc</w:t>
      </w:r>
      <w:r w:rsidR="00B44AE3">
        <w:rPr>
          <w:rFonts w:ascii="Verdana" w:hAnsi="Verdana"/>
          <w:sz w:val="20"/>
          <w:szCs w:val="20"/>
        </w:rPr>
        <w:t>.</w:t>
      </w:r>
      <w:r>
        <w:rPr>
          <w:rFonts w:ascii="Verdana" w:hAnsi="Verdana"/>
          <w:sz w:val="20"/>
          <w:szCs w:val="20"/>
        </w:rPr>
        <w:t>)</w:t>
      </w:r>
      <w:r w:rsidR="00B44AE3">
        <w:rPr>
          <w:rFonts w:ascii="Verdana" w:hAnsi="Verdana"/>
          <w:sz w:val="20"/>
          <w:szCs w:val="20"/>
        </w:rPr>
        <w:t xml:space="preserve"> apenas utilizando como base </w:t>
      </w:r>
      <w:r>
        <w:rPr>
          <w:rFonts w:ascii="Verdana" w:hAnsi="Verdana"/>
          <w:sz w:val="20"/>
          <w:szCs w:val="20"/>
        </w:rPr>
        <w:t>a leitura d</w:t>
      </w:r>
      <w:r w:rsidR="00B44AE3">
        <w:rPr>
          <w:rFonts w:ascii="Verdana" w:hAnsi="Verdana"/>
          <w:sz w:val="20"/>
          <w:szCs w:val="20"/>
        </w:rPr>
        <w:t xml:space="preserve">o </w:t>
      </w:r>
      <w:r>
        <w:rPr>
          <w:rFonts w:ascii="Verdana" w:hAnsi="Verdana"/>
          <w:sz w:val="20"/>
          <w:szCs w:val="20"/>
        </w:rPr>
        <w:t>texto</w:t>
      </w:r>
      <w:r w:rsidR="00D15718">
        <w:rPr>
          <w:rFonts w:ascii="Verdana" w:hAnsi="Verdana"/>
          <w:sz w:val="20"/>
          <w:szCs w:val="20"/>
        </w:rPr>
        <w:t>. É recomendável que você também acesse posteriormente o vídeo no Youtube</w:t>
      </w:r>
      <w:r w:rsidR="00B44AE3">
        <w:rPr>
          <w:rFonts w:ascii="Verdana" w:hAnsi="Verdana"/>
          <w:sz w:val="20"/>
          <w:szCs w:val="20"/>
        </w:rPr>
        <w:t xml:space="preserve"> sobre </w:t>
      </w:r>
      <w:r w:rsidR="00D15718">
        <w:rPr>
          <w:rFonts w:ascii="Verdana" w:hAnsi="Verdana"/>
          <w:sz w:val="20"/>
          <w:szCs w:val="20"/>
        </w:rPr>
        <w:t>‘</w:t>
      </w:r>
      <w:r w:rsidR="00F45439">
        <w:rPr>
          <w:rFonts w:ascii="Verdana" w:hAnsi="Verdana"/>
          <w:sz w:val="20"/>
          <w:szCs w:val="20"/>
        </w:rPr>
        <w:t>A Arte da Perícia</w:t>
      </w:r>
      <w:r w:rsidR="00D15718">
        <w:rPr>
          <w:rFonts w:ascii="Verdana" w:hAnsi="Verdana"/>
          <w:sz w:val="20"/>
          <w:szCs w:val="20"/>
        </w:rPr>
        <w:t xml:space="preserve"> Digital’ (programa Olhar Digital exibido pela Rede TV de São Paulo), para verificar as ferramentas e técnicas por meio do link a seguir:</w:t>
      </w:r>
    </w:p>
    <w:p w14:paraId="0E660D34" w14:textId="77777777" w:rsidR="00D15718" w:rsidRDefault="00D15718" w:rsidP="00A2467D">
      <w:pPr>
        <w:jc w:val="both"/>
        <w:rPr>
          <w:rFonts w:ascii="Verdana" w:hAnsi="Verdana"/>
          <w:sz w:val="20"/>
          <w:szCs w:val="20"/>
        </w:rPr>
      </w:pPr>
    </w:p>
    <w:p w14:paraId="7C15454D" w14:textId="77777777" w:rsidR="00D15718" w:rsidRPr="00FF2EF1" w:rsidRDefault="000D40E4" w:rsidP="00D15718">
      <w:pPr>
        <w:jc w:val="both"/>
        <w:rPr>
          <w:rFonts w:ascii="Verdana" w:hAnsi="Verdana"/>
          <w:color w:val="0070C0"/>
          <w:sz w:val="20"/>
          <w:szCs w:val="20"/>
        </w:rPr>
      </w:pPr>
      <w:hyperlink r:id="rId7" w:history="1">
        <w:r w:rsidR="00D15718" w:rsidRPr="00FF2EF1">
          <w:rPr>
            <w:rStyle w:val="Hyperlink"/>
            <w:rFonts w:ascii="Verdana" w:hAnsi="Verdana"/>
            <w:color w:val="0070C0"/>
            <w:sz w:val="20"/>
            <w:szCs w:val="20"/>
          </w:rPr>
          <w:t>https://www.youtube.com/watch?v=b9YAK3losaU</w:t>
        </w:r>
      </w:hyperlink>
      <w:r w:rsidR="00D15718" w:rsidRPr="00FF2EF1">
        <w:rPr>
          <w:rFonts w:ascii="Verdana" w:hAnsi="Verdana"/>
          <w:color w:val="0070C0"/>
          <w:sz w:val="20"/>
          <w:szCs w:val="20"/>
        </w:rPr>
        <w:t xml:space="preserve"> </w:t>
      </w:r>
    </w:p>
    <w:p w14:paraId="57108AC4" w14:textId="77777777" w:rsidR="00D15718" w:rsidRDefault="00D15718" w:rsidP="00D15718">
      <w:pPr>
        <w:jc w:val="both"/>
        <w:rPr>
          <w:rFonts w:ascii="Verdana" w:hAnsi="Verdana"/>
          <w:sz w:val="20"/>
          <w:szCs w:val="20"/>
        </w:rPr>
      </w:pPr>
    </w:p>
    <w:p w14:paraId="3D307997" w14:textId="77777777" w:rsidR="00322EC5" w:rsidRDefault="00322EC5" w:rsidP="000D5C61">
      <w:pPr>
        <w:jc w:val="center"/>
        <w:rPr>
          <w:rFonts w:ascii="Verdana" w:hAnsi="Verdana"/>
          <w:b/>
          <w:sz w:val="20"/>
          <w:szCs w:val="20"/>
        </w:rPr>
      </w:pPr>
    </w:p>
    <w:p w14:paraId="5496A7D6" w14:textId="77777777" w:rsidR="00322EC5" w:rsidRDefault="00322EC5" w:rsidP="000D5C61">
      <w:pPr>
        <w:jc w:val="center"/>
        <w:rPr>
          <w:rFonts w:ascii="Verdana" w:hAnsi="Verdana"/>
          <w:b/>
          <w:sz w:val="20"/>
          <w:szCs w:val="20"/>
        </w:rPr>
      </w:pPr>
    </w:p>
    <w:p w14:paraId="65D2F6CB" w14:textId="77777777" w:rsidR="00322EC5" w:rsidRDefault="00322EC5" w:rsidP="000D5C61">
      <w:pPr>
        <w:jc w:val="center"/>
        <w:rPr>
          <w:rFonts w:ascii="Verdana" w:hAnsi="Verdana"/>
          <w:b/>
          <w:sz w:val="20"/>
          <w:szCs w:val="20"/>
        </w:rPr>
      </w:pPr>
    </w:p>
    <w:p w14:paraId="25D59B13" w14:textId="77777777" w:rsidR="00322EC5" w:rsidRDefault="00322EC5" w:rsidP="000D5C61">
      <w:pPr>
        <w:jc w:val="center"/>
        <w:rPr>
          <w:rFonts w:ascii="Verdana" w:hAnsi="Verdana"/>
          <w:b/>
          <w:sz w:val="20"/>
          <w:szCs w:val="20"/>
        </w:rPr>
      </w:pPr>
    </w:p>
    <w:p w14:paraId="4FA2BC63" w14:textId="77777777" w:rsidR="00322EC5" w:rsidRDefault="00322EC5" w:rsidP="000D5C61">
      <w:pPr>
        <w:jc w:val="center"/>
        <w:rPr>
          <w:rFonts w:ascii="Verdana" w:hAnsi="Verdana"/>
          <w:b/>
          <w:sz w:val="20"/>
          <w:szCs w:val="20"/>
        </w:rPr>
      </w:pPr>
    </w:p>
    <w:p w14:paraId="342E48E0" w14:textId="77777777" w:rsidR="00322EC5" w:rsidRDefault="00322EC5" w:rsidP="001B4054">
      <w:pPr>
        <w:rPr>
          <w:rFonts w:ascii="Verdana" w:hAnsi="Verdana"/>
          <w:b/>
          <w:sz w:val="20"/>
          <w:szCs w:val="20"/>
        </w:rPr>
      </w:pPr>
    </w:p>
    <w:p w14:paraId="386E1C72" w14:textId="77777777" w:rsidR="00322EC5" w:rsidRDefault="00322EC5" w:rsidP="000D5C61">
      <w:pPr>
        <w:jc w:val="center"/>
        <w:rPr>
          <w:rFonts w:ascii="Verdana" w:hAnsi="Verdana"/>
          <w:b/>
          <w:sz w:val="20"/>
          <w:szCs w:val="20"/>
        </w:rPr>
      </w:pPr>
    </w:p>
    <w:p w14:paraId="30A85B58" w14:textId="6EAE8696" w:rsidR="00B55E24" w:rsidRPr="000D5C61" w:rsidRDefault="000D5C61" w:rsidP="000D5C61">
      <w:pPr>
        <w:jc w:val="center"/>
        <w:rPr>
          <w:rFonts w:ascii="Verdana" w:hAnsi="Verdana"/>
          <w:b/>
          <w:sz w:val="20"/>
          <w:szCs w:val="20"/>
        </w:rPr>
      </w:pPr>
      <w:r w:rsidRPr="000D5C61">
        <w:rPr>
          <w:rFonts w:ascii="Verdana" w:hAnsi="Verdana"/>
          <w:b/>
          <w:sz w:val="20"/>
          <w:szCs w:val="20"/>
        </w:rPr>
        <w:t>QUESTÕES</w:t>
      </w:r>
    </w:p>
    <w:p w14:paraId="45C50627" w14:textId="77777777" w:rsidR="0055639E" w:rsidRDefault="0055639E" w:rsidP="00B44AE3">
      <w:pPr>
        <w:ind w:left="360"/>
      </w:pPr>
    </w:p>
    <w:p w14:paraId="67BD9EE2" w14:textId="0E3E9713" w:rsidR="00322EC5" w:rsidRDefault="00F45439" w:rsidP="00322EC5">
      <w:pPr>
        <w:numPr>
          <w:ilvl w:val="0"/>
          <w:numId w:val="34"/>
        </w:numPr>
      </w:pPr>
      <w:r w:rsidRPr="00F01A72">
        <w:t xml:space="preserve">De acordo com o </w:t>
      </w:r>
      <w:r w:rsidR="00FF2EF1">
        <w:t>texto</w:t>
      </w:r>
      <w:r w:rsidRPr="00F01A72">
        <w:t xml:space="preserve"> apresentado, qual a descrição sobre o </w:t>
      </w:r>
      <w:r>
        <w:t xml:space="preserve">profissional chamado </w:t>
      </w:r>
      <w:r w:rsidRPr="00F01A72">
        <w:t>“perito digital”?</w:t>
      </w:r>
    </w:p>
    <w:p w14:paraId="123673AB" w14:textId="77777777" w:rsidR="00322EC5" w:rsidRDefault="00322EC5" w:rsidP="00322EC5">
      <w:pPr>
        <w:ind w:left="720"/>
      </w:pPr>
    </w:p>
    <w:p w14:paraId="1FCB6D28" w14:textId="62CF9329" w:rsidR="00F45439" w:rsidRPr="00322EC5" w:rsidRDefault="00322EC5" w:rsidP="00322EC5">
      <w:pPr>
        <w:ind w:left="720"/>
        <w:rPr>
          <w:rFonts w:ascii="Verdana" w:hAnsi="Verdana"/>
          <w:color w:val="FF0000"/>
          <w:sz w:val="20"/>
          <w:szCs w:val="20"/>
        </w:rPr>
      </w:pPr>
      <w:r w:rsidRPr="00322EC5">
        <w:rPr>
          <w:rFonts w:ascii="Verdana" w:hAnsi="Verdana"/>
          <w:color w:val="FF0000"/>
          <w:sz w:val="20"/>
          <w:szCs w:val="20"/>
        </w:rPr>
        <w:t xml:space="preserve">O perito digital é o profissional que descobre evidências em equipamentos eletrônicos a fim de comprovar algum crime online. </w:t>
      </w:r>
    </w:p>
    <w:p w14:paraId="504D885A" w14:textId="77777777" w:rsidR="00322EC5" w:rsidRPr="00E77B10" w:rsidRDefault="00322EC5" w:rsidP="00322EC5">
      <w:pPr>
        <w:ind w:left="720"/>
        <w:rPr>
          <w:color w:val="365F91"/>
        </w:rPr>
      </w:pPr>
    </w:p>
    <w:p w14:paraId="5A275DE3" w14:textId="57DA6E6B" w:rsidR="00F45439" w:rsidRDefault="00F45439" w:rsidP="00F45439">
      <w:pPr>
        <w:numPr>
          <w:ilvl w:val="0"/>
          <w:numId w:val="34"/>
        </w:numPr>
      </w:pPr>
      <w:r w:rsidRPr="00F01A72">
        <w:t>Qual é a questão ética que envolve as técnicas da perícia digital?</w:t>
      </w:r>
    </w:p>
    <w:p w14:paraId="71CAE4FF" w14:textId="77777777" w:rsidR="00322EC5" w:rsidRDefault="00322EC5" w:rsidP="00322EC5">
      <w:pPr>
        <w:ind w:left="720"/>
      </w:pPr>
    </w:p>
    <w:p w14:paraId="3349BCCF" w14:textId="1EADBAC9" w:rsidR="0055639E" w:rsidRPr="00322EC5" w:rsidRDefault="00322EC5" w:rsidP="00322EC5">
      <w:pPr>
        <w:ind w:left="720"/>
        <w:rPr>
          <w:color w:val="FF0000"/>
        </w:rPr>
      </w:pPr>
      <w:r w:rsidRPr="00322EC5">
        <w:rPr>
          <w:rFonts w:ascii="Verdana" w:hAnsi="Verdana"/>
          <w:color w:val="FF0000"/>
          <w:sz w:val="20"/>
          <w:szCs w:val="20"/>
        </w:rPr>
        <w:t>Não se</w:t>
      </w:r>
      <w:r w:rsidRPr="00322EC5">
        <w:rPr>
          <w:rFonts w:ascii="Verdana" w:hAnsi="Verdana"/>
          <w:color w:val="FF0000"/>
          <w:sz w:val="20"/>
          <w:szCs w:val="20"/>
        </w:rPr>
        <w:t xml:space="preserve"> pode </w:t>
      </w:r>
      <w:r w:rsidRPr="00322EC5">
        <w:rPr>
          <w:rFonts w:ascii="Verdana" w:hAnsi="Verdana"/>
          <w:color w:val="FF0000"/>
          <w:sz w:val="20"/>
          <w:szCs w:val="20"/>
        </w:rPr>
        <w:t>extrair dados</w:t>
      </w:r>
      <w:r w:rsidRPr="00322EC5">
        <w:rPr>
          <w:rFonts w:ascii="Verdana" w:hAnsi="Verdana"/>
          <w:color w:val="FF0000"/>
          <w:sz w:val="20"/>
          <w:szCs w:val="20"/>
        </w:rPr>
        <w:t xml:space="preserve"> que não seja</w:t>
      </w:r>
      <w:r w:rsidRPr="00322EC5">
        <w:rPr>
          <w:rFonts w:ascii="Verdana" w:hAnsi="Verdana"/>
          <w:color w:val="FF0000"/>
          <w:sz w:val="20"/>
          <w:szCs w:val="20"/>
        </w:rPr>
        <w:t>m</w:t>
      </w:r>
      <w:r w:rsidRPr="00322EC5">
        <w:rPr>
          <w:rFonts w:ascii="Verdana" w:hAnsi="Verdana"/>
          <w:color w:val="FF0000"/>
          <w:sz w:val="20"/>
          <w:szCs w:val="20"/>
        </w:rPr>
        <w:t xml:space="preserve"> seu</w:t>
      </w:r>
      <w:r w:rsidRPr="00322EC5">
        <w:rPr>
          <w:rFonts w:ascii="Verdana" w:hAnsi="Verdana"/>
          <w:color w:val="FF0000"/>
          <w:sz w:val="20"/>
          <w:szCs w:val="20"/>
        </w:rPr>
        <w:t>s</w:t>
      </w:r>
      <w:r w:rsidRPr="00322EC5">
        <w:rPr>
          <w:rFonts w:ascii="Verdana" w:hAnsi="Verdana"/>
          <w:color w:val="FF0000"/>
          <w:sz w:val="20"/>
          <w:szCs w:val="20"/>
        </w:rPr>
        <w:t xml:space="preserve">, sem a autorização </w:t>
      </w:r>
      <w:r w:rsidRPr="00322EC5">
        <w:rPr>
          <w:rFonts w:ascii="Verdana" w:hAnsi="Verdana"/>
          <w:color w:val="FF0000"/>
          <w:sz w:val="20"/>
          <w:szCs w:val="20"/>
        </w:rPr>
        <w:t>da</w:t>
      </w:r>
      <w:r w:rsidRPr="00322EC5">
        <w:rPr>
          <w:rFonts w:ascii="Verdana" w:hAnsi="Verdana"/>
          <w:color w:val="FF0000"/>
          <w:sz w:val="20"/>
          <w:szCs w:val="20"/>
        </w:rPr>
        <w:t xml:space="preserve"> pessoa</w:t>
      </w:r>
      <w:r w:rsidRPr="00322EC5">
        <w:rPr>
          <w:rFonts w:ascii="Verdana" w:hAnsi="Verdana"/>
          <w:color w:val="FF0000"/>
          <w:sz w:val="20"/>
          <w:szCs w:val="20"/>
        </w:rPr>
        <w:t xml:space="preserve"> proprietária deles</w:t>
      </w:r>
      <w:r w:rsidRPr="00322EC5">
        <w:rPr>
          <w:rFonts w:ascii="Verdana" w:hAnsi="Verdana"/>
          <w:color w:val="FF0000"/>
          <w:sz w:val="20"/>
          <w:szCs w:val="20"/>
        </w:rPr>
        <w:t xml:space="preserve"> – exceto em casos de solicitação judicial. Um marido</w:t>
      </w:r>
      <w:r w:rsidRPr="00322EC5">
        <w:rPr>
          <w:rFonts w:ascii="Verdana" w:hAnsi="Verdana"/>
          <w:color w:val="FF0000"/>
          <w:sz w:val="20"/>
          <w:szCs w:val="20"/>
        </w:rPr>
        <w:t>, por exemplo,</w:t>
      </w:r>
      <w:r w:rsidRPr="00322EC5">
        <w:rPr>
          <w:rFonts w:ascii="Verdana" w:hAnsi="Verdana"/>
          <w:color w:val="FF0000"/>
          <w:sz w:val="20"/>
          <w:szCs w:val="20"/>
        </w:rPr>
        <w:t xml:space="preserve"> não pode pedir que a esposa extraia os dados sem a devida autorização, porque isso é crime</w:t>
      </w:r>
      <w:r w:rsidRPr="00322EC5">
        <w:rPr>
          <w:rFonts w:ascii="Verdana" w:hAnsi="Verdana"/>
          <w:color w:val="FF0000"/>
          <w:sz w:val="20"/>
          <w:szCs w:val="20"/>
        </w:rPr>
        <w:t>.</w:t>
      </w:r>
    </w:p>
    <w:p w14:paraId="2EDD27E5" w14:textId="77777777" w:rsidR="00F45439" w:rsidRPr="00F01A72" w:rsidRDefault="00F45439" w:rsidP="00F45439">
      <w:pPr>
        <w:ind w:left="360"/>
      </w:pPr>
    </w:p>
    <w:p w14:paraId="755035BC" w14:textId="7302B500" w:rsidR="00F45439" w:rsidRDefault="00F45439" w:rsidP="00F45439">
      <w:pPr>
        <w:numPr>
          <w:ilvl w:val="0"/>
          <w:numId w:val="34"/>
        </w:numPr>
      </w:pPr>
      <w:r w:rsidRPr="00F01A72">
        <w:t xml:space="preserve">Como faríamos então para ter certeza de que um único arquivo foi </w:t>
      </w:r>
      <w:r>
        <w:t>excluído</w:t>
      </w:r>
      <w:r w:rsidRPr="00F01A72">
        <w:t xml:space="preserve"> definitivamente de um computador?</w:t>
      </w:r>
    </w:p>
    <w:p w14:paraId="49E6B942" w14:textId="335E0759" w:rsidR="00CF2B2F" w:rsidRDefault="00CF2B2F" w:rsidP="00CF2B2F">
      <w:pPr>
        <w:ind w:left="720"/>
      </w:pPr>
    </w:p>
    <w:p w14:paraId="212A5A52" w14:textId="32A7193E" w:rsidR="0055639E" w:rsidRPr="00CF2B2F" w:rsidRDefault="00CF2B2F" w:rsidP="00CF2B2F">
      <w:pPr>
        <w:ind w:left="720"/>
        <w:rPr>
          <w:color w:val="FF0000"/>
        </w:rPr>
      </w:pPr>
      <w:r w:rsidRPr="00CF2B2F">
        <w:rPr>
          <w:rFonts w:ascii="Verdana" w:hAnsi="Verdana"/>
          <w:color w:val="FF0000"/>
          <w:sz w:val="20"/>
          <w:szCs w:val="20"/>
        </w:rPr>
        <w:t>Um arquivo só é apagado de verdade quando uma nova informação é escrita em cima do espaço que ele ocupava no disco. Mas, mesmo assim, para ter a informação excluída definitivamente, os peritos dizem que seria necessário regravar ou formatar um disco por 25 vezes, utilizando técnicas variadas. Caso contrário, não adianta, eles conseguem recuperar dados.</w:t>
      </w:r>
    </w:p>
    <w:p w14:paraId="70D7BA5A" w14:textId="77777777" w:rsidR="00F45439" w:rsidRPr="00E77B10" w:rsidRDefault="00F45439" w:rsidP="00F45439">
      <w:pPr>
        <w:ind w:left="360"/>
        <w:rPr>
          <w:color w:val="365F91"/>
        </w:rPr>
      </w:pPr>
    </w:p>
    <w:p w14:paraId="1F15023D" w14:textId="7A11DFCF" w:rsidR="00F45439" w:rsidRDefault="00F45439" w:rsidP="00F45439">
      <w:pPr>
        <w:numPr>
          <w:ilvl w:val="0"/>
          <w:numId w:val="34"/>
        </w:numPr>
      </w:pPr>
      <w:r w:rsidRPr="00F01A72">
        <w:t>De acordo com o perito, a memória do tipo RAM* é apagada ao se desligar a máquina? Qual ou quais procedimentos são utilizados para se recuperar dados em memórias voláteis?</w:t>
      </w:r>
    </w:p>
    <w:p w14:paraId="1AC40136" w14:textId="6C6F3594" w:rsidR="005B6182" w:rsidRDefault="005B6182" w:rsidP="005B6182">
      <w:pPr>
        <w:ind w:left="720"/>
      </w:pPr>
    </w:p>
    <w:p w14:paraId="65A838F2" w14:textId="77777777" w:rsidR="001378B0" w:rsidRDefault="005B6182" w:rsidP="005B6182">
      <w:pPr>
        <w:ind w:left="720"/>
        <w:rPr>
          <w:rFonts w:ascii="Verdana" w:hAnsi="Verdana"/>
          <w:color w:val="FF0000"/>
          <w:sz w:val="20"/>
          <w:szCs w:val="20"/>
        </w:rPr>
      </w:pPr>
      <w:r w:rsidRPr="005B6182">
        <w:rPr>
          <w:rFonts w:ascii="Verdana" w:hAnsi="Verdana"/>
          <w:color w:val="FF0000"/>
          <w:sz w:val="20"/>
          <w:szCs w:val="20"/>
        </w:rPr>
        <w:t xml:space="preserve">Tudo o que </w:t>
      </w:r>
      <w:r w:rsidR="001378B0">
        <w:rPr>
          <w:rFonts w:ascii="Verdana" w:hAnsi="Verdana"/>
          <w:color w:val="FF0000"/>
          <w:sz w:val="20"/>
          <w:szCs w:val="20"/>
        </w:rPr>
        <w:t>fazemos</w:t>
      </w:r>
      <w:r w:rsidRPr="005B6182">
        <w:rPr>
          <w:rFonts w:ascii="Verdana" w:hAnsi="Verdana"/>
          <w:color w:val="FF0000"/>
          <w:sz w:val="20"/>
          <w:szCs w:val="20"/>
        </w:rPr>
        <w:t xml:space="preserve"> </w:t>
      </w:r>
      <w:r w:rsidR="001378B0">
        <w:rPr>
          <w:rFonts w:ascii="Verdana" w:hAnsi="Verdana"/>
          <w:color w:val="FF0000"/>
          <w:sz w:val="20"/>
          <w:szCs w:val="20"/>
        </w:rPr>
        <w:t>no</w:t>
      </w:r>
      <w:r w:rsidRPr="005B6182">
        <w:rPr>
          <w:rFonts w:ascii="Verdana" w:hAnsi="Verdana"/>
          <w:color w:val="FF0000"/>
          <w:sz w:val="20"/>
          <w:szCs w:val="20"/>
        </w:rPr>
        <w:t xml:space="preserve"> computador transita pela memória: um chat, o acesso a uma página, a digitação de uma senha. Esses dados podem ser capturados na memória, inclusive os sites acessados. Por mais desligue</w:t>
      </w:r>
      <w:r w:rsidR="001378B0">
        <w:rPr>
          <w:rFonts w:ascii="Verdana" w:hAnsi="Verdana"/>
          <w:color w:val="FF0000"/>
          <w:sz w:val="20"/>
          <w:szCs w:val="20"/>
        </w:rPr>
        <w:t>mos</w:t>
      </w:r>
      <w:r w:rsidRPr="005B6182">
        <w:rPr>
          <w:rFonts w:ascii="Verdana" w:hAnsi="Verdana"/>
          <w:color w:val="FF0000"/>
          <w:sz w:val="20"/>
          <w:szCs w:val="20"/>
        </w:rPr>
        <w:t xml:space="preserve"> a máquina, ainda </w:t>
      </w:r>
      <w:r w:rsidR="001378B0">
        <w:rPr>
          <w:rFonts w:ascii="Verdana" w:hAnsi="Verdana"/>
          <w:color w:val="FF0000"/>
          <w:sz w:val="20"/>
          <w:szCs w:val="20"/>
        </w:rPr>
        <w:t>podemos</w:t>
      </w:r>
      <w:r w:rsidRPr="005B6182">
        <w:rPr>
          <w:rFonts w:ascii="Verdana" w:hAnsi="Verdana"/>
          <w:color w:val="FF0000"/>
          <w:sz w:val="20"/>
          <w:szCs w:val="20"/>
        </w:rPr>
        <w:t xml:space="preserve"> ter padrões</w:t>
      </w:r>
      <w:r w:rsidR="001378B0">
        <w:rPr>
          <w:rFonts w:ascii="Verdana" w:hAnsi="Verdana"/>
          <w:color w:val="FF0000"/>
          <w:sz w:val="20"/>
          <w:szCs w:val="20"/>
        </w:rPr>
        <w:t>:</w:t>
      </w:r>
    </w:p>
    <w:p w14:paraId="2474519F" w14:textId="4C32B014" w:rsidR="001378B0" w:rsidRDefault="001378B0" w:rsidP="005B6182">
      <w:pPr>
        <w:ind w:left="720"/>
        <w:rPr>
          <w:rFonts w:ascii="Verdana" w:hAnsi="Verdana"/>
          <w:color w:val="FF0000"/>
          <w:sz w:val="20"/>
          <w:szCs w:val="20"/>
        </w:rPr>
      </w:pPr>
      <w:r>
        <w:rPr>
          <w:rFonts w:ascii="Verdana" w:hAnsi="Verdana"/>
          <w:color w:val="FF0000"/>
          <w:sz w:val="20"/>
          <w:szCs w:val="20"/>
        </w:rPr>
        <w:t>-</w:t>
      </w:r>
      <w:r w:rsidR="005B6182" w:rsidRPr="005B6182">
        <w:rPr>
          <w:rFonts w:ascii="Verdana" w:hAnsi="Verdana"/>
          <w:color w:val="FF0000"/>
          <w:sz w:val="20"/>
          <w:szCs w:val="20"/>
        </w:rPr>
        <w:t xml:space="preserve"> </w:t>
      </w:r>
      <w:r>
        <w:rPr>
          <w:rFonts w:ascii="Verdana" w:hAnsi="Verdana"/>
          <w:color w:val="FF0000"/>
          <w:sz w:val="20"/>
          <w:szCs w:val="20"/>
        </w:rPr>
        <w:t>F</w:t>
      </w:r>
      <w:r w:rsidR="005B6182" w:rsidRPr="005B6182">
        <w:rPr>
          <w:rFonts w:ascii="Verdana" w:hAnsi="Verdana"/>
          <w:color w:val="FF0000"/>
          <w:sz w:val="20"/>
          <w:szCs w:val="20"/>
        </w:rPr>
        <w:t>azendo ‘</w:t>
      </w:r>
      <w:proofErr w:type="spellStart"/>
      <w:r w:rsidR="005B6182" w:rsidRPr="005B6182">
        <w:rPr>
          <w:rFonts w:ascii="Verdana" w:hAnsi="Verdana"/>
          <w:color w:val="FF0000"/>
          <w:sz w:val="20"/>
          <w:szCs w:val="20"/>
        </w:rPr>
        <w:t>dump</w:t>
      </w:r>
      <w:proofErr w:type="spellEnd"/>
      <w:r w:rsidR="005B6182" w:rsidRPr="005B6182">
        <w:rPr>
          <w:rFonts w:ascii="Verdana" w:hAnsi="Verdana"/>
          <w:color w:val="FF0000"/>
          <w:sz w:val="20"/>
          <w:szCs w:val="20"/>
        </w:rPr>
        <w:t>’ de memória</w:t>
      </w:r>
      <w:r>
        <w:rPr>
          <w:rFonts w:ascii="Verdana" w:hAnsi="Verdana"/>
          <w:color w:val="FF0000"/>
          <w:sz w:val="20"/>
          <w:szCs w:val="20"/>
        </w:rPr>
        <w:t>;</w:t>
      </w:r>
    </w:p>
    <w:p w14:paraId="14834676" w14:textId="4F99DB16" w:rsidR="001378B0" w:rsidRDefault="001378B0" w:rsidP="005B6182">
      <w:pPr>
        <w:ind w:left="720"/>
        <w:rPr>
          <w:rFonts w:ascii="Verdana" w:hAnsi="Verdana"/>
          <w:color w:val="FF0000"/>
          <w:sz w:val="20"/>
          <w:szCs w:val="20"/>
        </w:rPr>
      </w:pPr>
      <w:r>
        <w:rPr>
          <w:rFonts w:ascii="Verdana" w:hAnsi="Verdana"/>
          <w:color w:val="FF0000"/>
          <w:sz w:val="20"/>
          <w:szCs w:val="20"/>
        </w:rPr>
        <w:t>- C</w:t>
      </w:r>
      <w:r w:rsidR="005B6182" w:rsidRPr="005B6182">
        <w:rPr>
          <w:rFonts w:ascii="Verdana" w:hAnsi="Verdana"/>
          <w:color w:val="FF0000"/>
          <w:sz w:val="20"/>
          <w:szCs w:val="20"/>
        </w:rPr>
        <w:t>ongelando a memória</w:t>
      </w:r>
      <w:r>
        <w:rPr>
          <w:rFonts w:ascii="Verdana" w:hAnsi="Verdana"/>
          <w:color w:val="FF0000"/>
          <w:sz w:val="20"/>
          <w:szCs w:val="20"/>
        </w:rPr>
        <w:t>;</w:t>
      </w:r>
    </w:p>
    <w:p w14:paraId="24A4A836" w14:textId="6C75434C" w:rsidR="001378B0" w:rsidRDefault="001378B0" w:rsidP="005B6182">
      <w:pPr>
        <w:ind w:left="720"/>
        <w:rPr>
          <w:rFonts w:ascii="Verdana" w:hAnsi="Verdana"/>
          <w:color w:val="FF0000"/>
          <w:sz w:val="20"/>
          <w:szCs w:val="20"/>
        </w:rPr>
      </w:pPr>
      <w:r>
        <w:rPr>
          <w:rFonts w:ascii="Verdana" w:hAnsi="Verdana"/>
          <w:color w:val="FF0000"/>
          <w:sz w:val="20"/>
          <w:szCs w:val="20"/>
        </w:rPr>
        <w:t>- A</w:t>
      </w:r>
      <w:r w:rsidR="005B6182" w:rsidRPr="005B6182">
        <w:rPr>
          <w:rFonts w:ascii="Verdana" w:hAnsi="Verdana"/>
          <w:color w:val="FF0000"/>
          <w:sz w:val="20"/>
          <w:szCs w:val="20"/>
        </w:rPr>
        <w:t>nalisando essa memória numa ferramenta forense</w:t>
      </w:r>
      <w:r>
        <w:rPr>
          <w:rFonts w:ascii="Verdana" w:hAnsi="Verdana"/>
          <w:color w:val="FF0000"/>
          <w:sz w:val="20"/>
          <w:szCs w:val="20"/>
        </w:rPr>
        <w:t>.</w:t>
      </w:r>
    </w:p>
    <w:p w14:paraId="0403953D" w14:textId="5BD5D903" w:rsidR="00F45439" w:rsidRPr="005B6182" w:rsidRDefault="005B6182" w:rsidP="005B6182">
      <w:pPr>
        <w:ind w:left="720"/>
        <w:rPr>
          <w:color w:val="FF0000"/>
        </w:rPr>
      </w:pPr>
      <w:r w:rsidRPr="005B6182">
        <w:rPr>
          <w:rFonts w:ascii="Verdana" w:hAnsi="Verdana"/>
          <w:color w:val="FF0000"/>
          <w:sz w:val="20"/>
          <w:szCs w:val="20"/>
        </w:rPr>
        <w:t>Então os dados podem persistir mesmo após a máquina ter sido desligada ou reinicializada</w:t>
      </w:r>
    </w:p>
    <w:p w14:paraId="1880E5AF" w14:textId="77777777" w:rsidR="0055639E" w:rsidRPr="00E77B10" w:rsidRDefault="0055639E" w:rsidP="00F45439">
      <w:pPr>
        <w:ind w:left="360"/>
        <w:rPr>
          <w:color w:val="365F91"/>
        </w:rPr>
      </w:pPr>
    </w:p>
    <w:p w14:paraId="23F8179C" w14:textId="15D4DEE9" w:rsidR="0055639E" w:rsidRPr="001378B0" w:rsidRDefault="00F45439" w:rsidP="002A3F33">
      <w:pPr>
        <w:numPr>
          <w:ilvl w:val="0"/>
          <w:numId w:val="34"/>
        </w:numPr>
        <w:rPr>
          <w:b/>
        </w:rPr>
      </w:pPr>
      <w:r>
        <w:t>Qual</w:t>
      </w:r>
      <w:r w:rsidRPr="00514B69">
        <w:t xml:space="preserve"> o significado do termo “</w:t>
      </w:r>
      <w:r w:rsidR="005D07E7">
        <w:t>es</w:t>
      </w:r>
      <w:r>
        <w:t>t</w:t>
      </w:r>
      <w:r w:rsidRPr="00514B69">
        <w:t xml:space="preserve">eganografia” mencionado no </w:t>
      </w:r>
      <w:r w:rsidR="00FF2EF1">
        <w:t>texto</w:t>
      </w:r>
      <w:r>
        <w:t>? Quais os perigos e ameaças proporcionados por essa técnica?</w:t>
      </w:r>
    </w:p>
    <w:p w14:paraId="227849AB" w14:textId="56AF9D1B" w:rsidR="001378B0" w:rsidRDefault="001378B0" w:rsidP="001378B0">
      <w:pPr>
        <w:ind w:left="720"/>
      </w:pPr>
    </w:p>
    <w:p w14:paraId="70E8978C" w14:textId="77777777" w:rsidR="00C07F84" w:rsidRDefault="001378B0" w:rsidP="001378B0">
      <w:pPr>
        <w:ind w:left="720"/>
        <w:rPr>
          <w:rFonts w:ascii="Verdana" w:hAnsi="Verdana"/>
          <w:color w:val="FF0000"/>
          <w:sz w:val="20"/>
          <w:szCs w:val="20"/>
        </w:rPr>
      </w:pPr>
      <w:r>
        <w:rPr>
          <w:rFonts w:ascii="Verdana" w:hAnsi="Verdana"/>
          <w:color w:val="FF0000"/>
          <w:sz w:val="20"/>
          <w:szCs w:val="20"/>
        </w:rPr>
        <w:t>E</w:t>
      </w:r>
      <w:r w:rsidRPr="001378B0">
        <w:rPr>
          <w:rFonts w:ascii="Verdana" w:hAnsi="Verdana"/>
          <w:color w:val="FF0000"/>
          <w:sz w:val="20"/>
          <w:szCs w:val="20"/>
        </w:rPr>
        <w:t>steganografia</w:t>
      </w:r>
      <w:r>
        <w:rPr>
          <w:rFonts w:ascii="Verdana" w:hAnsi="Verdana"/>
          <w:color w:val="FF0000"/>
          <w:sz w:val="20"/>
          <w:szCs w:val="20"/>
        </w:rPr>
        <w:t xml:space="preserve"> é a técnica de </w:t>
      </w:r>
      <w:r w:rsidRPr="001378B0">
        <w:rPr>
          <w:rFonts w:ascii="Verdana" w:hAnsi="Verdana"/>
          <w:color w:val="FF0000"/>
          <w:sz w:val="20"/>
          <w:szCs w:val="20"/>
        </w:rPr>
        <w:t>ocultar um arquivo dentro do outro.</w:t>
      </w:r>
      <w:r>
        <w:rPr>
          <w:rFonts w:ascii="Verdana" w:hAnsi="Verdana"/>
          <w:color w:val="FF0000"/>
          <w:sz w:val="20"/>
          <w:szCs w:val="20"/>
        </w:rPr>
        <w:t xml:space="preserve"> O seu perigo se dá, quando o fato de um arquivo que pode parecer simples e inofensivo, ao ser habilitado ou executado na máquina do usuário, </w:t>
      </w:r>
      <w:r w:rsidRPr="001378B0">
        <w:rPr>
          <w:rFonts w:ascii="Verdana" w:hAnsi="Verdana"/>
          <w:color w:val="FF0000"/>
          <w:sz w:val="20"/>
          <w:szCs w:val="20"/>
        </w:rPr>
        <w:t>execut</w:t>
      </w:r>
      <w:r w:rsidRPr="001378B0">
        <w:rPr>
          <w:rFonts w:ascii="Verdana" w:hAnsi="Verdana"/>
          <w:color w:val="FF0000"/>
          <w:sz w:val="20"/>
          <w:szCs w:val="20"/>
        </w:rPr>
        <w:t>a</w:t>
      </w:r>
      <w:r w:rsidRPr="001378B0">
        <w:rPr>
          <w:rFonts w:ascii="Verdana" w:hAnsi="Verdana"/>
          <w:color w:val="FF0000"/>
          <w:sz w:val="20"/>
          <w:szCs w:val="20"/>
        </w:rPr>
        <w:t xml:space="preserve"> em modo </w:t>
      </w:r>
      <w:proofErr w:type="spellStart"/>
      <w:r w:rsidRPr="001378B0">
        <w:rPr>
          <w:rFonts w:ascii="Verdana" w:hAnsi="Verdana"/>
          <w:color w:val="FF0000"/>
          <w:sz w:val="20"/>
          <w:szCs w:val="20"/>
        </w:rPr>
        <w:t>hidden</w:t>
      </w:r>
      <w:proofErr w:type="spellEnd"/>
      <w:r w:rsidRPr="001378B0">
        <w:rPr>
          <w:rFonts w:ascii="Verdana" w:hAnsi="Verdana"/>
          <w:color w:val="FF0000"/>
          <w:sz w:val="20"/>
          <w:szCs w:val="20"/>
        </w:rPr>
        <w:t xml:space="preserve"> (oculto) um </w:t>
      </w:r>
      <w:proofErr w:type="spellStart"/>
      <w:r w:rsidRPr="001378B0">
        <w:rPr>
          <w:rFonts w:ascii="Verdana" w:hAnsi="Verdana"/>
          <w:color w:val="FF0000"/>
          <w:sz w:val="20"/>
          <w:szCs w:val="20"/>
        </w:rPr>
        <w:t>key</w:t>
      </w:r>
      <w:proofErr w:type="spellEnd"/>
      <w:r w:rsidRPr="001378B0">
        <w:rPr>
          <w:rFonts w:ascii="Verdana" w:hAnsi="Verdana"/>
          <w:color w:val="FF0000"/>
          <w:sz w:val="20"/>
          <w:szCs w:val="20"/>
        </w:rPr>
        <w:t xml:space="preserve"> </w:t>
      </w:r>
      <w:proofErr w:type="spellStart"/>
      <w:r w:rsidRPr="001378B0">
        <w:rPr>
          <w:rFonts w:ascii="Verdana" w:hAnsi="Verdana"/>
          <w:color w:val="FF0000"/>
          <w:sz w:val="20"/>
          <w:szCs w:val="20"/>
        </w:rPr>
        <w:t>logger</w:t>
      </w:r>
      <w:proofErr w:type="spellEnd"/>
      <w:r w:rsidRPr="001378B0">
        <w:rPr>
          <w:rFonts w:ascii="Verdana" w:hAnsi="Verdana"/>
          <w:color w:val="FF0000"/>
          <w:sz w:val="20"/>
          <w:szCs w:val="20"/>
        </w:rPr>
        <w:t xml:space="preserve"> ou outra função que está rodando na máquina e, a </w:t>
      </w:r>
    </w:p>
    <w:p w14:paraId="045C2842" w14:textId="77777777" w:rsidR="00C07F84" w:rsidRDefault="00C07F84" w:rsidP="001378B0">
      <w:pPr>
        <w:ind w:left="720"/>
        <w:rPr>
          <w:rFonts w:ascii="Verdana" w:hAnsi="Verdana"/>
          <w:color w:val="FF0000"/>
          <w:sz w:val="20"/>
          <w:szCs w:val="20"/>
        </w:rPr>
      </w:pPr>
    </w:p>
    <w:p w14:paraId="014802F6" w14:textId="260AB8B1" w:rsidR="001378B0" w:rsidRPr="001378B0" w:rsidRDefault="001378B0" w:rsidP="001378B0">
      <w:pPr>
        <w:ind w:left="720"/>
        <w:rPr>
          <w:rFonts w:ascii="Verdana" w:hAnsi="Verdana"/>
          <w:color w:val="FF0000"/>
          <w:sz w:val="20"/>
          <w:szCs w:val="20"/>
        </w:rPr>
      </w:pPr>
      <w:r w:rsidRPr="001378B0">
        <w:rPr>
          <w:rFonts w:ascii="Verdana" w:hAnsi="Verdana"/>
          <w:color w:val="FF0000"/>
          <w:sz w:val="20"/>
          <w:szCs w:val="20"/>
        </w:rPr>
        <w:lastRenderedPageBreak/>
        <w:t xml:space="preserve">partir de então, </w:t>
      </w:r>
      <w:r w:rsidRPr="001378B0">
        <w:rPr>
          <w:rFonts w:ascii="Verdana" w:hAnsi="Verdana"/>
          <w:color w:val="FF0000"/>
          <w:sz w:val="20"/>
          <w:szCs w:val="20"/>
        </w:rPr>
        <w:t xml:space="preserve">passa a ser </w:t>
      </w:r>
      <w:r w:rsidRPr="001378B0">
        <w:rPr>
          <w:rFonts w:ascii="Verdana" w:hAnsi="Verdana"/>
          <w:color w:val="FF0000"/>
          <w:sz w:val="20"/>
          <w:szCs w:val="20"/>
        </w:rPr>
        <w:t xml:space="preserve">monitorado. Tudo o que ele digita, principalmente os </w:t>
      </w:r>
      <w:proofErr w:type="spellStart"/>
      <w:r w:rsidRPr="001378B0">
        <w:rPr>
          <w:rFonts w:ascii="Verdana" w:hAnsi="Verdana"/>
          <w:color w:val="FF0000"/>
          <w:sz w:val="20"/>
          <w:szCs w:val="20"/>
        </w:rPr>
        <w:t>screens</w:t>
      </w:r>
      <w:proofErr w:type="spellEnd"/>
      <w:r w:rsidRPr="001378B0">
        <w:rPr>
          <w:rFonts w:ascii="Verdana" w:hAnsi="Verdana"/>
          <w:color w:val="FF0000"/>
          <w:sz w:val="20"/>
          <w:szCs w:val="20"/>
        </w:rPr>
        <w:t xml:space="preserve"> (telas)</w:t>
      </w:r>
      <w:r w:rsidRPr="001378B0">
        <w:rPr>
          <w:rFonts w:ascii="Verdana" w:hAnsi="Verdana"/>
          <w:color w:val="FF0000"/>
          <w:sz w:val="20"/>
          <w:szCs w:val="20"/>
        </w:rPr>
        <w:t xml:space="preserve">, </w:t>
      </w:r>
      <w:r w:rsidRPr="001378B0">
        <w:rPr>
          <w:rFonts w:ascii="Verdana" w:hAnsi="Verdana"/>
          <w:color w:val="FF0000"/>
          <w:sz w:val="20"/>
          <w:szCs w:val="20"/>
        </w:rPr>
        <w:t>estão sendo encaminhados para o criminoso digital, que vai aplicar fraudes bancárias, financeiras ou até mesmo acesso indevido a dados</w:t>
      </w:r>
      <w:r w:rsidRPr="001378B0">
        <w:rPr>
          <w:rFonts w:ascii="Verdana" w:hAnsi="Verdana"/>
          <w:color w:val="FF0000"/>
          <w:sz w:val="20"/>
          <w:szCs w:val="20"/>
        </w:rPr>
        <w:t>.</w:t>
      </w:r>
    </w:p>
    <w:p w14:paraId="7FAE7583" w14:textId="77777777" w:rsidR="00FF2EF1" w:rsidRDefault="00FF2EF1" w:rsidP="00FF2EF1"/>
    <w:p w14:paraId="62DF2B7B" w14:textId="77777777" w:rsidR="00FF2EF1" w:rsidRDefault="00FF2EF1" w:rsidP="00FF2EF1"/>
    <w:p w14:paraId="11F17663" w14:textId="77777777" w:rsidR="00C07F84" w:rsidRDefault="00C07F84" w:rsidP="00FF2EF1">
      <w:pPr>
        <w:jc w:val="both"/>
        <w:rPr>
          <w:b/>
          <w:u w:val="single"/>
        </w:rPr>
      </w:pPr>
    </w:p>
    <w:p w14:paraId="2694087E" w14:textId="0C824101" w:rsidR="00F45439" w:rsidRDefault="00F45439" w:rsidP="00FF2EF1">
      <w:pPr>
        <w:jc w:val="both"/>
        <w:rPr>
          <w:u w:val="single"/>
        </w:rPr>
      </w:pPr>
      <w:r w:rsidRPr="00D15718">
        <w:rPr>
          <w:b/>
          <w:u w:val="single"/>
        </w:rPr>
        <w:t>Notas do professor</w:t>
      </w:r>
      <w:r w:rsidRPr="00D15718">
        <w:rPr>
          <w:u w:val="single"/>
        </w:rPr>
        <w:t>:</w:t>
      </w:r>
    </w:p>
    <w:p w14:paraId="18169873" w14:textId="77777777" w:rsidR="00D15718" w:rsidRPr="00D15718" w:rsidRDefault="00D15718" w:rsidP="00FF2EF1">
      <w:pPr>
        <w:jc w:val="both"/>
        <w:rPr>
          <w:u w:val="single"/>
        </w:rPr>
      </w:pPr>
    </w:p>
    <w:p w14:paraId="35E342FA" w14:textId="77777777" w:rsidR="00F45439" w:rsidRDefault="00F45439" w:rsidP="00FF2EF1">
      <w:pPr>
        <w:jc w:val="both"/>
      </w:pPr>
      <w:r>
        <w:t>*RAM (Randomic Access Memory – Memória de Acesso Randômico ou Aleatório)</w:t>
      </w:r>
    </w:p>
    <w:p w14:paraId="6A8D4A6F" w14:textId="77777777" w:rsidR="00F45439" w:rsidRDefault="00F45439" w:rsidP="00FF2EF1">
      <w:pPr>
        <w:jc w:val="both"/>
      </w:pPr>
      <w:r>
        <w:t>**Volatilidade é a propriedade de um líquido transformar-se em vapor ou gás. Há uma relação feita com os dados da memória desse tipo que “evaporariam” ao terem sua fonte de energia extinta.</w:t>
      </w:r>
    </w:p>
    <w:p w14:paraId="496D6774" w14:textId="77777777" w:rsidR="00FF2EF1" w:rsidRDefault="00FF2EF1" w:rsidP="00FF2EF1">
      <w:pPr>
        <w:jc w:val="both"/>
      </w:pPr>
      <w:r>
        <w:t xml:space="preserve">***Cracker é o nome do especialista (muitas vezes mais curioso do que especialista, mas que conhece muito de computadores) que acessa sistemas de computadores para obter informações que não lhes pertencem. </w:t>
      </w:r>
    </w:p>
    <w:p w14:paraId="0526B2E6" w14:textId="77777777" w:rsidR="00FF2EF1" w:rsidRDefault="00FF2EF1" w:rsidP="00FF2EF1">
      <w:pPr>
        <w:jc w:val="both"/>
      </w:pPr>
      <w:r>
        <w:t xml:space="preserve">****Phishing (pescaria) é a técnica utilizada pelos crackers para ‘pescar’ informações alheias, seja por meio de envio de e-mails maliciosos ou infectando computadores por meio de invasão com acesso lógico indevido. </w:t>
      </w:r>
    </w:p>
    <w:p w14:paraId="38A9C84B" w14:textId="77777777" w:rsidR="00FF2EF1" w:rsidRDefault="00FF2EF1" w:rsidP="00FF2EF1">
      <w:pPr>
        <w:rPr>
          <w:rFonts w:ascii="Verdana" w:hAnsi="Verdana"/>
          <w:sz w:val="20"/>
          <w:szCs w:val="20"/>
        </w:rPr>
      </w:pPr>
    </w:p>
    <w:p w14:paraId="6475BB90" w14:textId="77777777" w:rsidR="00AD0E64" w:rsidRDefault="00AD0E64" w:rsidP="00FF2EF1">
      <w:pPr>
        <w:rPr>
          <w:rFonts w:ascii="Verdana" w:hAnsi="Verdana"/>
          <w:sz w:val="20"/>
          <w:szCs w:val="20"/>
        </w:rPr>
      </w:pPr>
    </w:p>
    <w:p w14:paraId="13A966BF" w14:textId="77777777" w:rsidR="00AD0E64" w:rsidRDefault="00AD0E64" w:rsidP="00FF2EF1">
      <w:pPr>
        <w:rPr>
          <w:rFonts w:ascii="Verdana" w:hAnsi="Verdana"/>
          <w:sz w:val="20"/>
          <w:szCs w:val="20"/>
        </w:rPr>
      </w:pPr>
    </w:p>
    <w:p w14:paraId="64D76249" w14:textId="77777777" w:rsidR="00FF2EF1" w:rsidRDefault="00FF2EF1" w:rsidP="00FF2EF1">
      <w:pPr>
        <w:rPr>
          <w:rFonts w:ascii="Verdana" w:hAnsi="Verdana"/>
          <w:sz w:val="20"/>
          <w:szCs w:val="20"/>
        </w:rPr>
      </w:pPr>
      <w:r>
        <w:rPr>
          <w:rFonts w:ascii="Verdana" w:hAnsi="Verdana"/>
          <w:sz w:val="20"/>
          <w:szCs w:val="20"/>
        </w:rPr>
        <w:t>Fonte: Blog do 26, disponível em:</w:t>
      </w:r>
      <w:r w:rsidRPr="00FF2EF1">
        <w:rPr>
          <w:rFonts w:ascii="Verdana" w:hAnsi="Verdana"/>
          <w:color w:val="0070C0"/>
          <w:sz w:val="20"/>
          <w:szCs w:val="20"/>
        </w:rPr>
        <w:t xml:space="preserve"> </w:t>
      </w:r>
      <w:hyperlink r:id="rId8" w:history="1">
        <w:r w:rsidRPr="00FF2EF1">
          <w:rPr>
            <w:rStyle w:val="Hyperlink"/>
            <w:rFonts w:ascii="Verdana" w:hAnsi="Verdana"/>
            <w:color w:val="0070C0"/>
            <w:sz w:val="20"/>
            <w:szCs w:val="20"/>
          </w:rPr>
          <w:t>https://www.26notas.com.br/blog/?p=543</w:t>
        </w:r>
      </w:hyperlink>
      <w:r w:rsidRPr="00FF2EF1">
        <w:rPr>
          <w:rFonts w:ascii="Verdana" w:hAnsi="Verdana"/>
          <w:color w:val="0070C0"/>
          <w:sz w:val="20"/>
          <w:szCs w:val="20"/>
        </w:rPr>
        <w:t xml:space="preserve"> </w:t>
      </w:r>
      <w:r>
        <w:rPr>
          <w:rFonts w:ascii="Verdana" w:hAnsi="Verdana"/>
          <w:color w:val="0070C0"/>
          <w:sz w:val="20"/>
          <w:szCs w:val="20"/>
        </w:rPr>
        <w:t xml:space="preserve">. </w:t>
      </w:r>
      <w:r>
        <w:rPr>
          <w:rFonts w:ascii="Verdana" w:hAnsi="Verdana"/>
          <w:sz w:val="20"/>
          <w:szCs w:val="20"/>
        </w:rPr>
        <w:t xml:space="preserve">Acesso: </w:t>
      </w:r>
      <w:r w:rsidR="00045C9C">
        <w:rPr>
          <w:rFonts w:ascii="Verdana" w:hAnsi="Verdana"/>
          <w:sz w:val="20"/>
          <w:szCs w:val="20"/>
        </w:rPr>
        <w:t>19 Ago, 2020</w:t>
      </w:r>
      <w:r>
        <w:rPr>
          <w:rFonts w:ascii="Verdana" w:hAnsi="Verdana"/>
          <w:sz w:val="20"/>
          <w:szCs w:val="20"/>
        </w:rPr>
        <w:t>.</w:t>
      </w:r>
    </w:p>
    <w:p w14:paraId="35E26D80" w14:textId="77777777" w:rsidR="001E291C" w:rsidRDefault="001E291C" w:rsidP="00FF2EF1">
      <w:pPr>
        <w:rPr>
          <w:rFonts w:ascii="Verdana" w:hAnsi="Verdana"/>
          <w:sz w:val="20"/>
          <w:szCs w:val="20"/>
        </w:rPr>
      </w:pPr>
    </w:p>
    <w:p w14:paraId="4A8F9F51" w14:textId="77777777" w:rsidR="001E291C" w:rsidRDefault="001E291C" w:rsidP="00FF2EF1">
      <w:pPr>
        <w:rPr>
          <w:rFonts w:ascii="Verdana" w:hAnsi="Verdana"/>
          <w:sz w:val="20"/>
          <w:szCs w:val="20"/>
        </w:rPr>
      </w:pPr>
    </w:p>
    <w:p w14:paraId="02DFBBC6" w14:textId="77777777" w:rsidR="001E291C" w:rsidRDefault="001E291C" w:rsidP="00FF2EF1">
      <w:pPr>
        <w:rPr>
          <w:rFonts w:ascii="Verdana" w:hAnsi="Verdana"/>
          <w:sz w:val="20"/>
          <w:szCs w:val="20"/>
        </w:rPr>
      </w:pPr>
    </w:p>
    <w:p w14:paraId="10643202" w14:textId="77777777" w:rsidR="001E291C" w:rsidRDefault="001E291C" w:rsidP="00FF2EF1">
      <w:pPr>
        <w:rPr>
          <w:rFonts w:ascii="Verdana" w:hAnsi="Verdana"/>
          <w:sz w:val="20"/>
          <w:szCs w:val="20"/>
        </w:rPr>
      </w:pPr>
    </w:p>
    <w:p w14:paraId="6EDF33F1" w14:textId="77777777" w:rsidR="001E291C" w:rsidRDefault="001E291C" w:rsidP="00FF2EF1">
      <w:pPr>
        <w:rPr>
          <w:rFonts w:ascii="Verdana" w:hAnsi="Verdana"/>
          <w:sz w:val="20"/>
          <w:szCs w:val="20"/>
        </w:rPr>
      </w:pPr>
    </w:p>
    <w:p w14:paraId="03D88DC1" w14:textId="77777777" w:rsidR="001E291C" w:rsidRPr="00BB1F5D" w:rsidRDefault="001E291C" w:rsidP="001E291C">
      <w:r w:rsidRPr="00BB1F5D">
        <w:t>“</w:t>
      </w:r>
      <w:r w:rsidRPr="00BB1F5D">
        <w:rPr>
          <w:i/>
        </w:rPr>
        <w:t>Que os vossos esforços desafiem as impossibilidades. Lembrai-vos de que as grandes coisas do homem foram conquistadas a partir do que parecia impossível...</w:t>
      </w:r>
      <w:r w:rsidRPr="00BB1F5D">
        <w:t>”</w:t>
      </w:r>
    </w:p>
    <w:p w14:paraId="25C2D97D" w14:textId="77777777" w:rsidR="001E291C" w:rsidRPr="00BB1F5D" w:rsidRDefault="001E291C" w:rsidP="001E291C">
      <w:pPr>
        <w:rPr>
          <w:color w:val="1F497D"/>
        </w:rPr>
      </w:pPr>
      <w:r w:rsidRPr="00BB1F5D">
        <w:tab/>
      </w:r>
      <w:r w:rsidRPr="00BB1F5D">
        <w:tab/>
      </w:r>
      <w:r w:rsidRPr="00BB1F5D">
        <w:tab/>
      </w:r>
      <w:r w:rsidRPr="00BB1F5D">
        <w:tab/>
      </w:r>
      <w:r w:rsidRPr="00BB1F5D">
        <w:tab/>
      </w:r>
      <w:r w:rsidRPr="00BB1F5D">
        <w:tab/>
        <w:t>(Charles Chaplin – ator e diretor Inglês)</w:t>
      </w:r>
    </w:p>
    <w:p w14:paraId="3F1E68FA" w14:textId="77777777" w:rsidR="001E291C" w:rsidRPr="00FF2EF1" w:rsidRDefault="001E291C" w:rsidP="00FF2EF1">
      <w:pPr>
        <w:rPr>
          <w:rFonts w:ascii="Verdana" w:hAnsi="Verdana"/>
          <w:sz w:val="20"/>
          <w:szCs w:val="20"/>
        </w:rPr>
      </w:pPr>
    </w:p>
    <w:sectPr w:rsidR="001E291C" w:rsidRPr="00FF2EF1" w:rsidSect="00223C6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3CC96" w14:textId="77777777" w:rsidR="000D40E4" w:rsidRDefault="000D40E4" w:rsidP="00AD0E64">
      <w:r>
        <w:separator/>
      </w:r>
    </w:p>
  </w:endnote>
  <w:endnote w:type="continuationSeparator" w:id="0">
    <w:p w14:paraId="5E4DC22C" w14:textId="77777777" w:rsidR="000D40E4" w:rsidRDefault="000D40E4" w:rsidP="00AD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46FD9" w14:textId="77777777" w:rsidR="000D40E4" w:rsidRDefault="000D40E4" w:rsidP="00AD0E64">
      <w:r>
        <w:separator/>
      </w:r>
    </w:p>
  </w:footnote>
  <w:footnote w:type="continuationSeparator" w:id="0">
    <w:p w14:paraId="2D9012AE" w14:textId="77777777" w:rsidR="000D40E4" w:rsidRDefault="000D40E4" w:rsidP="00AD0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5A1D8" w14:textId="77777777" w:rsidR="00AD0E64" w:rsidRDefault="00AD0E64" w:rsidP="00AD0E64">
    <w:pPr>
      <w:pStyle w:val="Cabealho"/>
      <w:jc w:val="center"/>
    </w:pPr>
    <w:r w:rsidRPr="00AD0E64">
      <w:rPr>
        <w:noProof/>
      </w:rPr>
      <w:drawing>
        <wp:inline distT="0" distB="0" distL="0" distR="0" wp14:anchorId="5F1F183D" wp14:editId="46F1D266">
          <wp:extent cx="1000125" cy="2762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1000125" cy="276225"/>
                  </a:xfrm>
                  <a:prstGeom prst="rect">
                    <a:avLst/>
                  </a:prstGeom>
                  <a:noFill/>
                  <a:ln w="9525">
                    <a:noFill/>
                    <a:miter lim="800000"/>
                    <a:headEnd/>
                    <a:tailEnd/>
                  </a:ln>
                </pic:spPr>
              </pic:pic>
            </a:graphicData>
          </a:graphic>
        </wp:inline>
      </w:drawing>
    </w:r>
  </w:p>
  <w:p w14:paraId="5A8EB5FB" w14:textId="77777777" w:rsidR="00AD0E64" w:rsidRPr="00AD0E64" w:rsidRDefault="00AD0E64" w:rsidP="00AD0E64">
    <w:pPr>
      <w:jc w:val="center"/>
      <w:rPr>
        <w:sz w:val="22"/>
      </w:rPr>
    </w:pPr>
    <w:r w:rsidRPr="00AD0E64">
      <w:rPr>
        <w:sz w:val="22"/>
      </w:rPr>
      <w:t>NAC de Gestão Corporativa com TI</w:t>
    </w:r>
  </w:p>
  <w:p w14:paraId="2FE84835" w14:textId="77777777" w:rsidR="00AD0E64" w:rsidRPr="00AD0E64" w:rsidRDefault="00AD0E64" w:rsidP="00AD0E64">
    <w:pPr>
      <w:jc w:val="center"/>
      <w:rPr>
        <w:sz w:val="22"/>
      </w:rPr>
    </w:pPr>
    <w:r w:rsidRPr="00AD0E64">
      <w:rPr>
        <w:sz w:val="22"/>
      </w:rPr>
      <w:t>Prof. Paulo Sampaio</w:t>
    </w:r>
  </w:p>
  <w:p w14:paraId="7D26F3EA" w14:textId="77777777" w:rsidR="00AD0E64" w:rsidRPr="00AD0E64" w:rsidRDefault="0008401A" w:rsidP="00AD0E64">
    <w:pPr>
      <w:jc w:val="center"/>
      <w:rPr>
        <w:sz w:val="22"/>
      </w:rPr>
    </w:pPr>
    <w:r>
      <w:rPr>
        <w:sz w:val="22"/>
      </w:rPr>
      <w:t>2</w:t>
    </w:r>
    <w:r w:rsidR="00AD0E64">
      <w:rPr>
        <w:sz w:val="22"/>
      </w:rPr>
      <w:t xml:space="preserve"> de Setembro </w:t>
    </w:r>
    <w:r w:rsidR="00045C9C">
      <w:rPr>
        <w:sz w:val="22"/>
      </w:rPr>
      <w:t>de 2020</w:t>
    </w:r>
  </w:p>
  <w:p w14:paraId="5A684FF7" w14:textId="77777777" w:rsidR="00AD0E64" w:rsidRDefault="00AD0E64" w:rsidP="00AD0E64">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382D"/>
    <w:multiLevelType w:val="hybridMultilevel"/>
    <w:tmpl w:val="98080E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4666A2"/>
    <w:multiLevelType w:val="hybridMultilevel"/>
    <w:tmpl w:val="FF0E807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08584E0F"/>
    <w:multiLevelType w:val="hybridMultilevel"/>
    <w:tmpl w:val="A00447F6"/>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11116639"/>
    <w:multiLevelType w:val="hybridMultilevel"/>
    <w:tmpl w:val="BCF461C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0B3E42"/>
    <w:multiLevelType w:val="hybridMultilevel"/>
    <w:tmpl w:val="45A67EB2"/>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1B5E12F1"/>
    <w:multiLevelType w:val="hybridMultilevel"/>
    <w:tmpl w:val="60FAED20"/>
    <w:lvl w:ilvl="0" w:tplc="9532275C">
      <w:start w:val="1"/>
      <w:numFmt w:val="decimal"/>
      <w:lvlText w:val="%1."/>
      <w:lvlJc w:val="left"/>
      <w:pPr>
        <w:tabs>
          <w:tab w:val="num" w:pos="1065"/>
        </w:tabs>
        <w:ind w:left="1065" w:hanging="70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A245051"/>
    <w:multiLevelType w:val="hybridMultilevel"/>
    <w:tmpl w:val="076C1FB8"/>
    <w:lvl w:ilvl="0" w:tplc="3A740440">
      <w:start w:val="1"/>
      <w:numFmt w:val="decimal"/>
      <w:lvlText w:val="%1."/>
      <w:lvlJc w:val="left"/>
      <w:pPr>
        <w:tabs>
          <w:tab w:val="num" w:pos="1040"/>
        </w:tabs>
        <w:ind w:left="1021" w:hanging="341"/>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0D8014A"/>
    <w:multiLevelType w:val="hybridMultilevel"/>
    <w:tmpl w:val="436CF2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2687AE6"/>
    <w:multiLevelType w:val="hybridMultilevel"/>
    <w:tmpl w:val="E562A6F8"/>
    <w:lvl w:ilvl="0" w:tplc="FB4C470A">
      <w:start w:val="1"/>
      <w:numFmt w:val="upperLetter"/>
      <w:lvlText w:val="%1."/>
      <w:lvlJc w:val="left"/>
      <w:pPr>
        <w:tabs>
          <w:tab w:val="num" w:pos="1515"/>
        </w:tabs>
        <w:ind w:left="1515" w:hanging="435"/>
      </w:pPr>
      <w:rPr>
        <w:rFonts w:hint="default"/>
        <w:color w:val="auto"/>
      </w:rPr>
    </w:lvl>
    <w:lvl w:ilvl="1" w:tplc="04160019">
      <w:start w:val="1"/>
      <w:numFmt w:val="lowerLetter"/>
      <w:lvlText w:val="%2."/>
      <w:lvlJc w:val="left"/>
      <w:pPr>
        <w:tabs>
          <w:tab w:val="num" w:pos="1440"/>
        </w:tabs>
        <w:ind w:left="1440" w:hanging="360"/>
      </w:pPr>
    </w:lvl>
    <w:lvl w:ilvl="2" w:tplc="04160001">
      <w:start w:val="1"/>
      <w:numFmt w:val="bullet"/>
      <w:lvlText w:val=""/>
      <w:lvlJc w:val="left"/>
      <w:pPr>
        <w:tabs>
          <w:tab w:val="num" w:pos="2340"/>
        </w:tabs>
        <w:ind w:left="2340" w:hanging="360"/>
      </w:pPr>
      <w:rPr>
        <w:rFonts w:ascii="Symbol" w:hAnsi="Symbol" w:hint="default"/>
        <w:color w:val="auto"/>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36535F90"/>
    <w:multiLevelType w:val="hybridMultilevel"/>
    <w:tmpl w:val="CEFC57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8170EB"/>
    <w:multiLevelType w:val="hybridMultilevel"/>
    <w:tmpl w:val="4DB0A81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2C555E"/>
    <w:multiLevelType w:val="hybridMultilevel"/>
    <w:tmpl w:val="61707C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EB7238"/>
    <w:multiLevelType w:val="hybridMultilevel"/>
    <w:tmpl w:val="594050F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4D15349"/>
    <w:multiLevelType w:val="hybridMultilevel"/>
    <w:tmpl w:val="9C5A9A6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9AD2F4A"/>
    <w:multiLevelType w:val="hybridMultilevel"/>
    <w:tmpl w:val="C8061E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B3037DB"/>
    <w:multiLevelType w:val="multilevel"/>
    <w:tmpl w:val="1F7EA5C6"/>
    <w:lvl w:ilvl="0">
      <w:start w:val="1"/>
      <w:numFmt w:val="lowerLetter"/>
      <w:lvlText w:val="%1."/>
      <w:lvlJc w:val="left"/>
      <w:pPr>
        <w:tabs>
          <w:tab w:val="num" w:pos="1440"/>
        </w:tabs>
        <w:ind w:left="1440" w:hanging="36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B3E5375"/>
    <w:multiLevelType w:val="hybridMultilevel"/>
    <w:tmpl w:val="F9E8F3E0"/>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4BB8200B"/>
    <w:multiLevelType w:val="hybridMultilevel"/>
    <w:tmpl w:val="C0DEC0FE"/>
    <w:lvl w:ilvl="0" w:tplc="0416000F">
      <w:start w:val="1"/>
      <w:numFmt w:val="decimal"/>
      <w:lvlText w:val="%1."/>
      <w:lvlJc w:val="left"/>
      <w:pPr>
        <w:tabs>
          <w:tab w:val="num" w:pos="720"/>
        </w:tabs>
        <w:ind w:left="720" w:hanging="360"/>
      </w:pPr>
      <w:rPr>
        <w:rFonts w:hint="default"/>
      </w:rPr>
    </w:lvl>
    <w:lvl w:ilvl="1" w:tplc="80C2FED4">
      <w:start w:val="1"/>
      <w:numFmt w:val="lowerLetter"/>
      <w:lvlText w:val="%2."/>
      <w:lvlJc w:val="left"/>
      <w:pPr>
        <w:tabs>
          <w:tab w:val="num" w:pos="1440"/>
        </w:tabs>
        <w:ind w:left="1440" w:hanging="360"/>
      </w:pPr>
      <w:rPr>
        <w:color w:val="auto"/>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51C70662"/>
    <w:multiLevelType w:val="hybridMultilevel"/>
    <w:tmpl w:val="1DD249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987885"/>
    <w:multiLevelType w:val="hybridMultilevel"/>
    <w:tmpl w:val="98080E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7632FD7"/>
    <w:multiLevelType w:val="hybridMultilevel"/>
    <w:tmpl w:val="98080E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8D23C37"/>
    <w:multiLevelType w:val="hybridMultilevel"/>
    <w:tmpl w:val="79E2602E"/>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F271812"/>
    <w:multiLevelType w:val="hybridMultilevel"/>
    <w:tmpl w:val="98080E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6F6B86"/>
    <w:multiLevelType w:val="hybridMultilevel"/>
    <w:tmpl w:val="74742A7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637AFF"/>
    <w:multiLevelType w:val="hybridMultilevel"/>
    <w:tmpl w:val="98080E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0D80987"/>
    <w:multiLevelType w:val="hybridMultilevel"/>
    <w:tmpl w:val="98080E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3644EBD"/>
    <w:multiLevelType w:val="hybridMultilevel"/>
    <w:tmpl w:val="EB88689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7C06C5F"/>
    <w:multiLevelType w:val="hybridMultilevel"/>
    <w:tmpl w:val="85C09A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7F9185A"/>
    <w:multiLevelType w:val="hybridMultilevel"/>
    <w:tmpl w:val="EAB8249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B8805FD"/>
    <w:multiLevelType w:val="hybridMultilevel"/>
    <w:tmpl w:val="98080E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F247989"/>
    <w:multiLevelType w:val="hybridMultilevel"/>
    <w:tmpl w:val="98080E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0D575F6"/>
    <w:multiLevelType w:val="multilevel"/>
    <w:tmpl w:val="C0DEC0F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70F5E88"/>
    <w:multiLevelType w:val="hybridMultilevel"/>
    <w:tmpl w:val="95D48C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F1175EA"/>
    <w:multiLevelType w:val="hybridMultilevel"/>
    <w:tmpl w:val="98080E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17"/>
  </w:num>
  <w:num w:numId="4">
    <w:abstractNumId w:val="31"/>
  </w:num>
  <w:num w:numId="5">
    <w:abstractNumId w:val="8"/>
  </w:num>
  <w:num w:numId="6">
    <w:abstractNumId w:val="15"/>
  </w:num>
  <w:num w:numId="7">
    <w:abstractNumId w:val="21"/>
  </w:num>
  <w:num w:numId="8">
    <w:abstractNumId w:val="16"/>
  </w:num>
  <w:num w:numId="9">
    <w:abstractNumId w:val="6"/>
  </w:num>
  <w:num w:numId="10">
    <w:abstractNumId w:val="5"/>
  </w:num>
  <w:num w:numId="11">
    <w:abstractNumId w:val="3"/>
  </w:num>
  <w:num w:numId="12">
    <w:abstractNumId w:val="12"/>
  </w:num>
  <w:num w:numId="13">
    <w:abstractNumId w:val="28"/>
  </w:num>
  <w:num w:numId="14">
    <w:abstractNumId w:val="18"/>
  </w:num>
  <w:num w:numId="15">
    <w:abstractNumId w:val="9"/>
  </w:num>
  <w:num w:numId="16">
    <w:abstractNumId w:val="10"/>
  </w:num>
  <w:num w:numId="17">
    <w:abstractNumId w:val="13"/>
  </w:num>
  <w:num w:numId="18">
    <w:abstractNumId w:val="19"/>
  </w:num>
  <w:num w:numId="19">
    <w:abstractNumId w:val="14"/>
  </w:num>
  <w:num w:numId="20">
    <w:abstractNumId w:val="32"/>
  </w:num>
  <w:num w:numId="21">
    <w:abstractNumId w:val="22"/>
  </w:num>
  <w:num w:numId="22">
    <w:abstractNumId w:val="20"/>
  </w:num>
  <w:num w:numId="23">
    <w:abstractNumId w:val="33"/>
  </w:num>
  <w:num w:numId="24">
    <w:abstractNumId w:val="25"/>
  </w:num>
  <w:num w:numId="25">
    <w:abstractNumId w:val="24"/>
  </w:num>
  <w:num w:numId="26">
    <w:abstractNumId w:val="29"/>
  </w:num>
  <w:num w:numId="27">
    <w:abstractNumId w:val="0"/>
  </w:num>
  <w:num w:numId="28">
    <w:abstractNumId w:val="30"/>
  </w:num>
  <w:num w:numId="29">
    <w:abstractNumId w:val="11"/>
  </w:num>
  <w:num w:numId="30">
    <w:abstractNumId w:val="23"/>
  </w:num>
  <w:num w:numId="31">
    <w:abstractNumId w:val="27"/>
  </w:num>
  <w:num w:numId="32">
    <w:abstractNumId w:val="7"/>
  </w:num>
  <w:num w:numId="33">
    <w:abstractNumId w:val="2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7EBC"/>
    <w:rsid w:val="00045C9C"/>
    <w:rsid w:val="00065C77"/>
    <w:rsid w:val="00072957"/>
    <w:rsid w:val="0008401A"/>
    <w:rsid w:val="00084040"/>
    <w:rsid w:val="00087D9E"/>
    <w:rsid w:val="000D40E4"/>
    <w:rsid w:val="000D5C61"/>
    <w:rsid w:val="000E5299"/>
    <w:rsid w:val="00130988"/>
    <w:rsid w:val="00136897"/>
    <w:rsid w:val="001378B0"/>
    <w:rsid w:val="00194811"/>
    <w:rsid w:val="001B4054"/>
    <w:rsid w:val="001B5E84"/>
    <w:rsid w:val="001C1E79"/>
    <w:rsid w:val="001D0F84"/>
    <w:rsid w:val="001E291C"/>
    <w:rsid w:val="00201215"/>
    <w:rsid w:val="00221F02"/>
    <w:rsid w:val="00223C60"/>
    <w:rsid w:val="00237D33"/>
    <w:rsid w:val="00281461"/>
    <w:rsid w:val="002903C6"/>
    <w:rsid w:val="00290577"/>
    <w:rsid w:val="002A1EB3"/>
    <w:rsid w:val="002A3F33"/>
    <w:rsid w:val="002E4F00"/>
    <w:rsid w:val="002F0097"/>
    <w:rsid w:val="00301118"/>
    <w:rsid w:val="00310E10"/>
    <w:rsid w:val="00322EC5"/>
    <w:rsid w:val="003458F4"/>
    <w:rsid w:val="00362940"/>
    <w:rsid w:val="00372DFF"/>
    <w:rsid w:val="00392C00"/>
    <w:rsid w:val="003A2125"/>
    <w:rsid w:val="00406CC1"/>
    <w:rsid w:val="00443304"/>
    <w:rsid w:val="004C1218"/>
    <w:rsid w:val="004C4C82"/>
    <w:rsid w:val="00512446"/>
    <w:rsid w:val="005139CE"/>
    <w:rsid w:val="00517E6A"/>
    <w:rsid w:val="005216C6"/>
    <w:rsid w:val="00542F6E"/>
    <w:rsid w:val="0055639E"/>
    <w:rsid w:val="005731EC"/>
    <w:rsid w:val="00584A3D"/>
    <w:rsid w:val="00595194"/>
    <w:rsid w:val="005B5CBF"/>
    <w:rsid w:val="005B6182"/>
    <w:rsid w:val="005D07E7"/>
    <w:rsid w:val="006F4C41"/>
    <w:rsid w:val="00707B32"/>
    <w:rsid w:val="007A3993"/>
    <w:rsid w:val="007B50CF"/>
    <w:rsid w:val="00805EED"/>
    <w:rsid w:val="00820899"/>
    <w:rsid w:val="00843291"/>
    <w:rsid w:val="00847E17"/>
    <w:rsid w:val="00862BE6"/>
    <w:rsid w:val="008631DC"/>
    <w:rsid w:val="008C42CA"/>
    <w:rsid w:val="008C4EBE"/>
    <w:rsid w:val="008F09DC"/>
    <w:rsid w:val="00917F0C"/>
    <w:rsid w:val="009419C7"/>
    <w:rsid w:val="009950DF"/>
    <w:rsid w:val="009C3A3F"/>
    <w:rsid w:val="009D3F9E"/>
    <w:rsid w:val="009F2CA8"/>
    <w:rsid w:val="00A0216A"/>
    <w:rsid w:val="00A2467D"/>
    <w:rsid w:val="00A530B1"/>
    <w:rsid w:val="00AA0692"/>
    <w:rsid w:val="00AB55A9"/>
    <w:rsid w:val="00AB6730"/>
    <w:rsid w:val="00AD0E64"/>
    <w:rsid w:val="00AD3661"/>
    <w:rsid w:val="00B009DA"/>
    <w:rsid w:val="00B01574"/>
    <w:rsid w:val="00B44AE3"/>
    <w:rsid w:val="00B55E24"/>
    <w:rsid w:val="00B62B14"/>
    <w:rsid w:val="00B96EE3"/>
    <w:rsid w:val="00C07F84"/>
    <w:rsid w:val="00C1038C"/>
    <w:rsid w:val="00C355D7"/>
    <w:rsid w:val="00C5351E"/>
    <w:rsid w:val="00C5646A"/>
    <w:rsid w:val="00C5657E"/>
    <w:rsid w:val="00CB2658"/>
    <w:rsid w:val="00CB2C80"/>
    <w:rsid w:val="00CD42E2"/>
    <w:rsid w:val="00CE62DA"/>
    <w:rsid w:val="00CF2B2F"/>
    <w:rsid w:val="00D11DF5"/>
    <w:rsid w:val="00D15718"/>
    <w:rsid w:val="00D45838"/>
    <w:rsid w:val="00DD006A"/>
    <w:rsid w:val="00E15FA1"/>
    <w:rsid w:val="00E75059"/>
    <w:rsid w:val="00E8488B"/>
    <w:rsid w:val="00ED0446"/>
    <w:rsid w:val="00ED4750"/>
    <w:rsid w:val="00F23A37"/>
    <w:rsid w:val="00F2589C"/>
    <w:rsid w:val="00F45439"/>
    <w:rsid w:val="00F533F0"/>
    <w:rsid w:val="00F77EBC"/>
    <w:rsid w:val="00F9562B"/>
    <w:rsid w:val="00FA1011"/>
    <w:rsid w:val="00FC25AD"/>
    <w:rsid w:val="00FE5ABF"/>
    <w:rsid w:val="00FF2EF1"/>
    <w:rsid w:val="00FF38EC"/>
    <w:rsid w:val="00FF50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393770"/>
  <w15:docId w15:val="{40C4DAEA-354E-4F06-AAD7-B652D612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C60"/>
    <w:rPr>
      <w:sz w:val="24"/>
      <w:szCs w:val="24"/>
    </w:rPr>
  </w:style>
  <w:style w:type="paragraph" w:styleId="Ttulo3">
    <w:name w:val="heading 3"/>
    <w:basedOn w:val="Normal"/>
    <w:next w:val="Normal"/>
    <w:qFormat/>
    <w:rsid w:val="00E8488B"/>
    <w:pPr>
      <w:keepNext/>
      <w:jc w:val="center"/>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sid w:val="00223C60"/>
    <w:rPr>
      <w:color w:val="FFFFFF"/>
      <w:u w:val="single"/>
    </w:rPr>
  </w:style>
  <w:style w:type="paragraph" w:styleId="Ttulo">
    <w:name w:val="Title"/>
    <w:basedOn w:val="Normal"/>
    <w:qFormat/>
    <w:rsid w:val="00223C60"/>
    <w:pPr>
      <w:jc w:val="center"/>
    </w:pPr>
    <w:rPr>
      <w:rFonts w:ascii="Century Gothic" w:hAnsi="Century Gothic"/>
      <w:b/>
      <w:bCs/>
      <w:szCs w:val="20"/>
    </w:rPr>
  </w:style>
  <w:style w:type="table" w:styleId="Tabelacomgrade">
    <w:name w:val="Table Grid"/>
    <w:basedOn w:val="Tabelanormal"/>
    <w:rsid w:val="00863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FA1011"/>
    <w:rPr>
      <w:rFonts w:ascii="Tahoma" w:hAnsi="Tahoma" w:cs="Tahoma"/>
      <w:sz w:val="16"/>
      <w:szCs w:val="16"/>
    </w:rPr>
  </w:style>
  <w:style w:type="paragraph" w:styleId="PargrafodaLista">
    <w:name w:val="List Paragraph"/>
    <w:basedOn w:val="Normal"/>
    <w:uiPriority w:val="34"/>
    <w:qFormat/>
    <w:rsid w:val="00B55E24"/>
    <w:pPr>
      <w:ind w:left="720"/>
      <w:contextualSpacing/>
    </w:pPr>
  </w:style>
  <w:style w:type="paragraph" w:styleId="Cabealho">
    <w:name w:val="header"/>
    <w:basedOn w:val="Normal"/>
    <w:link w:val="CabealhoChar"/>
    <w:semiHidden/>
    <w:unhideWhenUsed/>
    <w:rsid w:val="00AD0E64"/>
    <w:pPr>
      <w:tabs>
        <w:tab w:val="center" w:pos="4252"/>
        <w:tab w:val="right" w:pos="8504"/>
      </w:tabs>
    </w:pPr>
  </w:style>
  <w:style w:type="character" w:customStyle="1" w:styleId="CabealhoChar">
    <w:name w:val="Cabeçalho Char"/>
    <w:basedOn w:val="Fontepargpadro"/>
    <w:link w:val="Cabealho"/>
    <w:semiHidden/>
    <w:rsid w:val="00AD0E64"/>
    <w:rPr>
      <w:sz w:val="24"/>
      <w:szCs w:val="24"/>
    </w:rPr>
  </w:style>
  <w:style w:type="paragraph" w:styleId="Rodap">
    <w:name w:val="footer"/>
    <w:basedOn w:val="Normal"/>
    <w:link w:val="RodapChar"/>
    <w:semiHidden/>
    <w:unhideWhenUsed/>
    <w:rsid w:val="00AD0E64"/>
    <w:pPr>
      <w:tabs>
        <w:tab w:val="center" w:pos="4252"/>
        <w:tab w:val="right" w:pos="8504"/>
      </w:tabs>
    </w:pPr>
  </w:style>
  <w:style w:type="character" w:customStyle="1" w:styleId="RodapChar">
    <w:name w:val="Rodapé Char"/>
    <w:basedOn w:val="Fontepargpadro"/>
    <w:link w:val="Rodap"/>
    <w:semiHidden/>
    <w:rsid w:val="00AD0E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930572">
      <w:bodyDiv w:val="1"/>
      <w:marLeft w:val="0"/>
      <w:marRight w:val="0"/>
      <w:marTop w:val="0"/>
      <w:marBottom w:val="0"/>
      <w:divBdr>
        <w:top w:val="none" w:sz="0" w:space="0" w:color="auto"/>
        <w:left w:val="none" w:sz="0" w:space="0" w:color="auto"/>
        <w:bottom w:val="none" w:sz="0" w:space="0" w:color="auto"/>
        <w:right w:val="none" w:sz="0" w:space="0" w:color="auto"/>
      </w:divBdr>
      <w:divsChild>
        <w:div w:id="2054428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6notas.com.br/blog/?p=543" TargetMode="External"/><Relationship Id="rId3" Type="http://schemas.openxmlformats.org/officeDocument/2006/relationships/settings" Target="settings.xml"/><Relationship Id="rId7" Type="http://schemas.openxmlformats.org/officeDocument/2006/relationships/hyperlink" Target="https://www.youtube.com/watch?v=b9YAK3los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uciano.costa\Dados%20de%20aplicativos\Microsoft\Modelos\modelo_aula_atividad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modelo_aula_atividade.dot</Template>
  <TotalTime>27</TotalTime>
  <Pages>5</Pages>
  <Words>1923</Words>
  <Characters>10385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Metodista Campus EAD - Aqui a vida profissional é vida cidadã</vt:lpstr>
    </vt:vector>
  </TitlesOfParts>
  <Company>IMS</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Metodista Campus EAD - Aqui a vida profissional é vida cidadã</dc:title>
  <dc:creator>IMS</dc:creator>
  <cp:lastModifiedBy>Bruna</cp:lastModifiedBy>
  <cp:revision>10</cp:revision>
  <cp:lastPrinted>2007-07-23T17:43:00Z</cp:lastPrinted>
  <dcterms:created xsi:type="dcterms:W3CDTF">2020-08-30T23:41:00Z</dcterms:created>
  <dcterms:modified xsi:type="dcterms:W3CDTF">2020-09-09T00:24:00Z</dcterms:modified>
</cp:coreProperties>
</file>